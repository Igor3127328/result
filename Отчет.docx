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C1B0" w14:textId="77777777" w:rsidR="002C377F" w:rsidRPr="004C4A4B" w:rsidRDefault="002C377F" w:rsidP="00C010CE">
      <w:pPr>
        <w:pStyle w:val="-10"/>
        <w:rPr>
          <w:rFonts w:asciiTheme="minorHAnsi" w:hAnsiTheme="minorHAnsi" w:cstheme="minorHAnsi"/>
        </w:rPr>
      </w:pPr>
      <w:bookmarkStart w:id="0" w:name="_Hlk192892964"/>
      <w:bookmarkStart w:id="1" w:name="_Hlk143593756"/>
      <w:bookmarkEnd w:id="0"/>
      <w:r w:rsidRPr="004C4A4B">
        <w:rPr>
          <w:rFonts w:asciiTheme="minorHAnsi" w:hAnsiTheme="minorHAnsi" w:cstheme="minorHAnsi"/>
        </w:rPr>
        <w:t>МИНИСТЕРСТВО НАУКИ И ВЫСШЕГО ОБРАЗОВАНИЯ РОССИЙСКОЙ ФЕДЕРАЦИИ</w:t>
      </w:r>
    </w:p>
    <w:p w14:paraId="1F89787F" w14:textId="77777777" w:rsidR="002C377F" w:rsidRPr="004C4A4B" w:rsidRDefault="002C377F" w:rsidP="00C010CE">
      <w:pPr>
        <w:pStyle w:val="-2"/>
        <w:rPr>
          <w:rFonts w:asciiTheme="minorHAnsi" w:hAnsiTheme="minorHAnsi" w:cstheme="minorHAnsi"/>
        </w:rPr>
      </w:pPr>
      <w:r w:rsidRPr="004C4A4B">
        <w:rPr>
          <w:rFonts w:asciiTheme="minorHAnsi" w:hAnsiTheme="minorHAnsi" w:cstheme="minorHAnsi"/>
        </w:rPr>
        <w:t>Федеральное государственное автономное образовательное учреждение высшего образования</w:t>
      </w:r>
    </w:p>
    <w:p w14:paraId="77E067C4" w14:textId="77777777" w:rsidR="002C377F" w:rsidRPr="004C4A4B" w:rsidRDefault="002C377F" w:rsidP="00C010CE">
      <w:pPr>
        <w:pStyle w:val="-2"/>
        <w:rPr>
          <w:rFonts w:asciiTheme="minorHAnsi" w:hAnsiTheme="minorHAnsi" w:cstheme="minorHAnsi"/>
        </w:rPr>
      </w:pPr>
      <w:r w:rsidRPr="004C4A4B">
        <w:rPr>
          <w:rFonts w:asciiTheme="minorHAnsi" w:hAnsiTheme="minorHAnsi" w:cstheme="minorHAnsi"/>
        </w:rPr>
        <w:t>«Санкт-Петербургский государственный университет аэрокосмического приборостроения»</w:t>
      </w:r>
    </w:p>
    <w:p w14:paraId="76F9BCEA" w14:textId="35F4D171" w:rsidR="002C377F" w:rsidRPr="004C4A4B" w:rsidRDefault="002C377F" w:rsidP="00CA3906">
      <w:pPr>
        <w:pStyle w:val="-3"/>
        <w:spacing w:after="800"/>
        <w:rPr>
          <w:rFonts w:cstheme="minorHAnsi"/>
        </w:rPr>
      </w:pPr>
      <w:r w:rsidRPr="004C4A4B">
        <w:rPr>
          <w:rFonts w:cstheme="minorHAnsi"/>
        </w:rPr>
        <w:t xml:space="preserve">кАФЕДРА </w:t>
      </w:r>
      <w:r w:rsidR="0081548F" w:rsidRPr="004C4A4B">
        <w:rPr>
          <w:rFonts w:cstheme="minorHAnsi"/>
        </w:rPr>
        <w:t>3</w:t>
      </w:r>
      <w:r w:rsidR="00CA3906">
        <w:rPr>
          <w:rFonts w:cstheme="minorHAnsi"/>
        </w:rPr>
        <w:t>3</w:t>
      </w:r>
    </w:p>
    <w:p w14:paraId="77374992" w14:textId="77777777" w:rsidR="00786BFC" w:rsidRPr="004C4A4B" w:rsidRDefault="00786BFC" w:rsidP="00C010CE">
      <w:pPr>
        <w:pStyle w:val="-4"/>
        <w:rPr>
          <w:rFonts w:cstheme="minorHAnsi"/>
        </w:rPr>
      </w:pPr>
    </w:p>
    <w:p w14:paraId="65D160CE" w14:textId="3787FE65" w:rsidR="002C377F" w:rsidRDefault="00E16E87" w:rsidP="00C010CE">
      <w:pPr>
        <w:pStyle w:val="-4"/>
        <w:rPr>
          <w:rFonts w:cstheme="minorHAnsi"/>
        </w:rPr>
      </w:pPr>
      <w:r w:rsidRPr="004C4A4B">
        <w:rPr>
          <w:rFonts w:cstheme="minorHAnsi"/>
        </w:rPr>
        <w:t>ОТЧЕТ</w:t>
      </w:r>
      <w:r w:rsidR="002C377F" w:rsidRPr="004C4A4B">
        <w:rPr>
          <w:rFonts w:cstheme="minorHAnsi"/>
        </w:rPr>
        <w:t xml:space="preserve"> </w:t>
      </w:r>
      <w:r w:rsidR="002C377F" w:rsidRPr="004C4A4B">
        <w:rPr>
          <w:rFonts w:cstheme="minorHAnsi"/>
        </w:rPr>
        <w:br/>
        <w:t>ЗАЩИЩЕН С ОЦЕНКОЙ</w:t>
      </w:r>
    </w:p>
    <w:p w14:paraId="07A404F5" w14:textId="77777777" w:rsidR="00CA3906" w:rsidRPr="004C4A4B" w:rsidRDefault="00CA3906" w:rsidP="00C010CE">
      <w:pPr>
        <w:pStyle w:val="-4"/>
        <w:rPr>
          <w:rFonts w:cstheme="minorHAnsi"/>
        </w:rPr>
      </w:pPr>
    </w:p>
    <w:p w14:paraId="2C7BAC28" w14:textId="77777777" w:rsidR="002C377F" w:rsidRPr="004C4A4B" w:rsidRDefault="00E16E87" w:rsidP="00CA3906">
      <w:pPr>
        <w:pStyle w:val="-4"/>
        <w:spacing w:before="0" w:after="0"/>
        <w:rPr>
          <w:rFonts w:cstheme="minorHAnsi"/>
        </w:rPr>
      </w:pPr>
      <w:r w:rsidRPr="004C4A4B">
        <w:rPr>
          <w:rFonts w:cstheme="minorHAnsi"/>
        </w:rPr>
        <w:t>ПРЕПОДАВА</w:t>
      </w:r>
      <w:r w:rsidR="002C377F" w:rsidRPr="004C4A4B">
        <w:rPr>
          <w:rFonts w:cstheme="minorHAnsi"/>
        </w:rPr>
        <w:t>ТЕЛЬ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2743"/>
      </w:tblGrid>
      <w:tr w:rsidR="00D538E8" w:rsidRPr="004C4A4B" w14:paraId="1EE5A94D" w14:textId="77777777" w:rsidTr="003B5272">
        <w:trPr>
          <w:trHeight w:val="753"/>
        </w:trPr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1F8854E6" w14:textId="4B0A6D38" w:rsidR="00D538E8" w:rsidRPr="004C4A4B" w:rsidRDefault="00F47B5E" w:rsidP="00C010CE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="000B4AD1">
              <w:rPr>
                <w:rFonts w:cstheme="minorHAnsi"/>
              </w:rPr>
              <w:t>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DB147" w14:textId="77777777" w:rsidR="00D538E8" w:rsidRPr="004C4A4B" w:rsidRDefault="00D538E8" w:rsidP="00C010CE">
            <w:pPr>
              <w:widowControl w:val="0"/>
              <w:autoSpaceDE w:val="0"/>
              <w:autoSpaceDN w:val="0"/>
              <w:adjustRightInd w:val="0"/>
              <w:spacing w:before="140"/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bottom"/>
          </w:tcPr>
          <w:p w14:paraId="0FF6D3B4" w14:textId="5A9BB70E" w:rsidR="00D538E8" w:rsidRPr="004C4A4B" w:rsidRDefault="000B4AD1" w:rsidP="00772A9A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 w:rsidR="00F47B5E">
              <w:rPr>
                <w:rFonts w:cstheme="minorHAnsi"/>
              </w:rPr>
              <w:t>3</w:t>
            </w:r>
            <w:r w:rsidR="0081548F" w:rsidRPr="004C4A4B">
              <w:rPr>
                <w:rFonts w:cstheme="minorHAnsi"/>
              </w:rPr>
              <w:t>.</w:t>
            </w:r>
            <w:r w:rsidR="00C943A3" w:rsidRPr="004C4A4B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6</w:t>
            </w:r>
            <w:r w:rsidR="00772A9A" w:rsidRPr="004C4A4B">
              <w:rPr>
                <w:rFonts w:cstheme="minorHAnsi"/>
              </w:rPr>
              <w:t>.2</w:t>
            </w:r>
            <w:r w:rsidR="00C943A3" w:rsidRPr="004C4A4B">
              <w:rPr>
                <w:rFonts w:cstheme="minorHAnsi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44AE1" w14:textId="77777777" w:rsidR="00D538E8" w:rsidRPr="004C4A4B" w:rsidRDefault="00D538E8" w:rsidP="00C010CE">
            <w:pPr>
              <w:widowControl w:val="0"/>
              <w:autoSpaceDE w:val="0"/>
              <w:autoSpaceDN w:val="0"/>
              <w:adjustRightInd w:val="0"/>
              <w:spacing w:before="140"/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2743" w:type="dxa"/>
            <w:tcBorders>
              <w:top w:val="nil"/>
              <w:left w:val="nil"/>
              <w:right w:val="nil"/>
            </w:tcBorders>
            <w:vAlign w:val="bottom"/>
          </w:tcPr>
          <w:p w14:paraId="0A594CD8" w14:textId="522E33F4" w:rsidR="00D538E8" w:rsidRPr="000B4AD1" w:rsidRDefault="000B4AD1" w:rsidP="00772A9A">
            <w:pPr>
              <w:pStyle w:val="-1"/>
              <w:rPr>
                <w:rFonts w:cstheme="minorHAnsi"/>
              </w:rPr>
            </w:pPr>
            <w:r>
              <w:rPr>
                <w:rFonts w:cstheme="minorHAnsi"/>
              </w:rPr>
              <w:t>К. А. </w:t>
            </w:r>
            <w:proofErr w:type="spellStart"/>
            <w:r>
              <w:rPr>
                <w:rFonts w:cstheme="minorHAnsi"/>
              </w:rPr>
              <w:t>Жиданов</w:t>
            </w:r>
            <w:proofErr w:type="spellEnd"/>
          </w:p>
        </w:tc>
      </w:tr>
      <w:tr w:rsidR="00D538E8" w:rsidRPr="004C4A4B" w14:paraId="26DBD566" w14:textId="77777777" w:rsidTr="003B5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CB69A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624A8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944D4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26657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CCB9B" w14:textId="77777777" w:rsidR="00D538E8" w:rsidRPr="004C4A4B" w:rsidRDefault="00D538E8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  <w:tr w:rsidR="000C29A2" w:rsidRPr="004C4A4B" w14:paraId="09B8313A" w14:textId="77777777" w:rsidTr="003B52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E997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DF967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5E36B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27B94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B269" w14:textId="77777777" w:rsidR="000C29A2" w:rsidRPr="004C4A4B" w:rsidRDefault="000C29A2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</w:tr>
    </w:tbl>
    <w:p w14:paraId="56D35C7E" w14:textId="0831DAA2" w:rsidR="000C29A2" w:rsidRPr="000C29A2" w:rsidRDefault="00E16E87" w:rsidP="000C29A2">
      <w:pPr>
        <w:pStyle w:val="-5"/>
        <w:rPr>
          <w:rFonts w:asciiTheme="minorHAnsi" w:hAnsiTheme="minorHAnsi" w:cstheme="minorHAnsi"/>
        </w:rPr>
      </w:pPr>
      <w:r w:rsidRPr="004C4A4B">
        <w:rPr>
          <w:rFonts w:asciiTheme="minorHAnsi" w:hAnsiTheme="minorHAnsi" w:cstheme="minorHAnsi"/>
        </w:rPr>
        <w:t>ОТЧЕТ</w:t>
      </w:r>
      <w:r w:rsidR="00CA3906">
        <w:rPr>
          <w:rFonts w:asciiTheme="minorHAnsi" w:hAnsiTheme="minorHAnsi" w:cstheme="minorHAnsi"/>
        </w:rPr>
        <w:t xml:space="preserve"> </w:t>
      </w:r>
      <w:r w:rsidR="00772A9A" w:rsidRPr="004C4A4B">
        <w:rPr>
          <w:rFonts w:asciiTheme="minorHAnsi" w:hAnsiTheme="minorHAnsi" w:cstheme="minorHAnsi"/>
        </w:rPr>
        <w:t>П</w:t>
      </w:r>
      <w:r w:rsidRPr="004C4A4B">
        <w:rPr>
          <w:rFonts w:asciiTheme="minorHAnsi" w:hAnsiTheme="minorHAnsi" w:cstheme="minorHAnsi"/>
        </w:rPr>
        <w:t xml:space="preserve">О </w:t>
      </w:r>
      <w:r w:rsidR="00CA3906">
        <w:rPr>
          <w:rFonts w:asciiTheme="minorHAnsi" w:hAnsiTheme="minorHAnsi" w:cstheme="minorHAnsi"/>
        </w:rPr>
        <w:t>ПРАКТИЧЕСКОЙ</w:t>
      </w:r>
      <w:r w:rsidR="00772A9A" w:rsidRPr="004C4A4B">
        <w:rPr>
          <w:rFonts w:asciiTheme="minorHAnsi" w:hAnsiTheme="minorHAnsi" w:cstheme="minorHAnsi"/>
        </w:rPr>
        <w:t xml:space="preserve"> РАБОТЕ</w:t>
      </w:r>
    </w:p>
    <w:tbl>
      <w:tblPr>
        <w:tblW w:w="9356" w:type="dxa"/>
        <w:tblLook w:val="0000" w:firstRow="0" w:lastRow="0" w:firstColumn="0" w:lastColumn="0" w:noHBand="0" w:noVBand="0"/>
      </w:tblPr>
      <w:tblGrid>
        <w:gridCol w:w="9356"/>
      </w:tblGrid>
      <w:tr w:rsidR="00A76E1F" w:rsidRPr="00024862" w14:paraId="08B1716E" w14:textId="77777777" w:rsidTr="000C29A2">
        <w:trPr>
          <w:trHeight w:val="1264"/>
        </w:trPr>
        <w:tc>
          <w:tcPr>
            <w:tcW w:w="9356" w:type="dxa"/>
            <w:vAlign w:val="center"/>
          </w:tcPr>
          <w:p w14:paraId="56EACC6E" w14:textId="269A0929" w:rsidR="00A76E1F" w:rsidRPr="000B4AD1" w:rsidRDefault="000B4AD1" w:rsidP="000C29A2">
            <w:pPr>
              <w:pStyle w:val="-7"/>
              <w:spacing w:after="200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ВЕБ</w:t>
            </w:r>
            <w:r w:rsidRPr="000B4AD1">
              <w:rPr>
                <w:rFonts w:asciiTheme="minorHAnsi" w:hAnsiTheme="minorHAnsi" w:cstheme="minorHAnsi"/>
                <w:b/>
                <w:lang w:val="en-US"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ПРИЛОЖЕНИЕ</w:t>
            </w:r>
            <w:r w:rsidRPr="000B4AD1">
              <w:rPr>
                <w:rFonts w:asciiTheme="minorHAnsi" w:hAnsiTheme="minorHAnsi" w:cstheme="minorHAnsi"/>
                <w:b/>
                <w:lang w:val="en-US"/>
              </w:rPr>
              <w:t xml:space="preserve"> «</w:t>
            </w:r>
            <w:r>
              <w:rPr>
                <w:rFonts w:asciiTheme="minorHAnsi" w:hAnsiTheme="minorHAnsi" w:cstheme="minorHAnsi"/>
                <w:b/>
                <w:lang w:val="en-US"/>
              </w:rPr>
              <w:t>TO-DO LIST</w:t>
            </w:r>
            <w:r w:rsidRPr="000B4AD1">
              <w:rPr>
                <w:rFonts w:asciiTheme="minorHAnsi" w:hAnsiTheme="minorHAnsi" w:cstheme="minorHAnsi"/>
                <w:b/>
                <w:lang w:val="en-US"/>
              </w:rPr>
              <w:t>»</w:t>
            </w:r>
          </w:p>
        </w:tc>
      </w:tr>
      <w:tr w:rsidR="00A76E1F" w:rsidRPr="004C4A4B" w14:paraId="6BBE2E60" w14:textId="77777777" w:rsidTr="000C29A2">
        <w:trPr>
          <w:trHeight w:val="1280"/>
        </w:trPr>
        <w:tc>
          <w:tcPr>
            <w:tcW w:w="9356" w:type="dxa"/>
            <w:vAlign w:val="center"/>
          </w:tcPr>
          <w:p w14:paraId="1A5937CB" w14:textId="48769771" w:rsidR="00A76E1F" w:rsidRPr="000B4AD1" w:rsidRDefault="00A76E1F" w:rsidP="000C29A2">
            <w:pPr>
              <w:pStyle w:val="-8"/>
              <w:rPr>
                <w:rFonts w:asciiTheme="minorHAnsi" w:hAnsiTheme="minorHAnsi" w:cstheme="minorHAnsi"/>
              </w:rPr>
            </w:pPr>
            <w:r w:rsidRPr="004C4A4B">
              <w:rPr>
                <w:rFonts w:asciiTheme="minorHAnsi" w:hAnsiTheme="minorHAnsi" w:cstheme="minorHAnsi"/>
              </w:rPr>
              <w:t xml:space="preserve">по дисциплине: </w:t>
            </w:r>
            <w:r w:rsidR="000B4AD1">
              <w:rPr>
                <w:rFonts w:asciiTheme="minorHAnsi" w:hAnsiTheme="minorHAnsi" w:cstheme="minorHAnsi"/>
              </w:rPr>
              <w:t>ТЕХНОЛОГИИ И МЕТОДЫ ПРОГРАММИРОВАНИЯ</w:t>
            </w:r>
          </w:p>
        </w:tc>
      </w:tr>
    </w:tbl>
    <w:p w14:paraId="34003E41" w14:textId="77777777" w:rsidR="00A76E1F" w:rsidRDefault="00A76E1F" w:rsidP="00C010CE">
      <w:pPr>
        <w:pStyle w:val="-4"/>
        <w:rPr>
          <w:rFonts w:eastAsia="Times New Roman" w:cstheme="minorHAnsi"/>
        </w:rPr>
      </w:pPr>
    </w:p>
    <w:p w14:paraId="298F6988" w14:textId="77777777" w:rsidR="000C29A2" w:rsidRPr="000C29A2" w:rsidRDefault="000C29A2" w:rsidP="00C010CE">
      <w:pPr>
        <w:pStyle w:val="-4"/>
        <w:rPr>
          <w:rFonts w:eastAsia="Times New Roman" w:cstheme="minorHAnsi"/>
          <w:sz w:val="56"/>
          <w:szCs w:val="52"/>
        </w:rPr>
      </w:pPr>
    </w:p>
    <w:p w14:paraId="08611FB4" w14:textId="77777777" w:rsidR="00A76E1F" w:rsidRPr="004C4A4B" w:rsidRDefault="00A76E1F" w:rsidP="00C010CE">
      <w:pPr>
        <w:pStyle w:val="-4"/>
        <w:rPr>
          <w:rFonts w:eastAsia="Times New Roman" w:cstheme="minorHAnsi"/>
        </w:rPr>
      </w:pPr>
    </w:p>
    <w:p w14:paraId="1109F8F0" w14:textId="77777777" w:rsidR="00A76E1F" w:rsidRDefault="00A76E1F" w:rsidP="00CA3906">
      <w:pPr>
        <w:pStyle w:val="-4"/>
        <w:spacing w:before="0" w:after="0"/>
        <w:rPr>
          <w:rFonts w:cstheme="minorHAnsi"/>
        </w:rPr>
      </w:pPr>
      <w:r w:rsidRPr="004C4A4B">
        <w:rPr>
          <w:rFonts w:eastAsia="Times New Roman" w:cstheme="minorHAnsi"/>
          <w:szCs w:val="24"/>
          <w:lang w:eastAsia="ru-RU"/>
        </w:rPr>
        <w:t xml:space="preserve">РАБОТУ </w:t>
      </w:r>
      <w:r w:rsidRPr="004C4A4B">
        <w:rPr>
          <w:rFonts w:cstheme="minorHAnsi"/>
        </w:rPr>
        <w:t>ВЫПОЛНИЛ</w:t>
      </w:r>
    </w:p>
    <w:p w14:paraId="51256475" w14:textId="77777777" w:rsidR="00CA3906" w:rsidRPr="00CA3906" w:rsidRDefault="00CA3906" w:rsidP="00CA3906">
      <w:pPr>
        <w:pStyle w:val="-4"/>
        <w:spacing w:before="0" w:after="0"/>
        <w:rPr>
          <w:rFonts w:eastAsia="Times New Roman" w:cstheme="minorHAnsi"/>
          <w:sz w:val="36"/>
          <w:szCs w:val="36"/>
          <w:lang w:eastAsia="ru-RU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925"/>
        <w:gridCol w:w="240"/>
        <w:gridCol w:w="2377"/>
        <w:gridCol w:w="236"/>
        <w:gridCol w:w="3018"/>
      </w:tblGrid>
      <w:tr w:rsidR="00A76E1F" w:rsidRPr="004C4A4B" w14:paraId="4B7B6884" w14:textId="77777777" w:rsidTr="00CA3906">
        <w:trPr>
          <w:trHeight w:val="39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9FB9AC" w14:textId="77777777" w:rsidR="00A76E1F" w:rsidRPr="004C4A4B" w:rsidRDefault="00A76E1F" w:rsidP="00C010CE">
            <w:pPr>
              <w:pStyle w:val="-1"/>
              <w:jc w:val="left"/>
              <w:rPr>
                <w:rFonts w:eastAsia="Times New Roman" w:cstheme="minorHAnsi"/>
                <w:lang w:eastAsia="ru-RU"/>
              </w:rPr>
            </w:pPr>
            <w:r w:rsidRPr="004C4A4B">
              <w:rPr>
                <w:rFonts w:eastAsia="Times New Roman" w:cstheme="minorHAnsi"/>
                <w:lang w:eastAsia="ru-RU"/>
              </w:rPr>
              <w:t xml:space="preserve">Студент гр. № 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A2D4F2" w14:textId="77777777" w:rsidR="00A76E1F" w:rsidRPr="004C4A4B" w:rsidRDefault="0081548F" w:rsidP="00CA3906">
            <w:pPr>
              <w:pStyle w:val="-1"/>
              <w:rPr>
                <w:rFonts w:eastAsia="Times New Roman" w:cstheme="minorHAnsi"/>
                <w:lang w:eastAsia="ru-RU"/>
              </w:rPr>
            </w:pPr>
            <w:r w:rsidRPr="004C4A4B">
              <w:rPr>
                <w:rFonts w:cstheme="minorHAnsi"/>
              </w:rPr>
              <w:t>3333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9D04379" w14:textId="77777777" w:rsidR="00A76E1F" w:rsidRPr="004C4A4B" w:rsidRDefault="00A76E1F" w:rsidP="00CA390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5B940A9" w14:textId="07ED4BAA" w:rsidR="00A76E1F" w:rsidRPr="004C4A4B" w:rsidRDefault="000B4AD1" w:rsidP="00CA3906">
            <w:pPr>
              <w:pStyle w:val="-1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cstheme="minorHAnsi"/>
                <w:lang w:val="en-US"/>
              </w:rPr>
              <w:t>2</w:t>
            </w:r>
            <w:r w:rsidR="00F47B5E">
              <w:rPr>
                <w:rFonts w:cstheme="minorHAnsi"/>
              </w:rPr>
              <w:t>3</w:t>
            </w:r>
            <w:r w:rsidR="0081548F" w:rsidRPr="004C4A4B">
              <w:rPr>
                <w:rFonts w:cstheme="minorHAnsi"/>
              </w:rPr>
              <w:t>.</w:t>
            </w:r>
            <w:r w:rsidR="00C943A3" w:rsidRPr="004C4A4B"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6</w:t>
            </w:r>
            <w:r w:rsidR="00772A9A" w:rsidRPr="004C4A4B">
              <w:rPr>
                <w:rFonts w:cstheme="minorHAnsi"/>
              </w:rPr>
              <w:t>.2</w:t>
            </w:r>
            <w:r w:rsidR="00C943A3" w:rsidRPr="004C4A4B">
              <w:rPr>
                <w:rFonts w:cstheme="minorHAnsi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EF28D15" w14:textId="77777777" w:rsidR="00A76E1F" w:rsidRPr="004C4A4B" w:rsidRDefault="00A76E1F" w:rsidP="00CA390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theme="minorHAnsi"/>
                <w:szCs w:val="24"/>
                <w:lang w:eastAsia="ru-RU"/>
              </w:rPr>
            </w:pPr>
          </w:p>
        </w:tc>
        <w:tc>
          <w:tcPr>
            <w:tcW w:w="301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A1B1182" w14:textId="2407EF67" w:rsidR="00A76E1F" w:rsidRPr="004C4A4B" w:rsidRDefault="009955AC" w:rsidP="00CA3906">
            <w:pPr>
              <w:pStyle w:val="-1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И. С. Махин</w:t>
            </w:r>
          </w:p>
        </w:tc>
      </w:tr>
      <w:tr w:rsidR="00A76E1F" w:rsidRPr="004C4A4B" w14:paraId="6DD6A0E4" w14:textId="77777777" w:rsidTr="002D3E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6563F2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B82C81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9038C9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DF74BF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8EBBA6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C19750" w14:textId="77777777" w:rsidR="00A76E1F" w:rsidRPr="004C4A4B" w:rsidRDefault="00A76E1F" w:rsidP="00C010CE">
            <w:pPr>
              <w:pStyle w:val="-1"/>
              <w:rPr>
                <w:rFonts w:cstheme="minorHAnsi"/>
                <w:sz w:val="18"/>
                <w:szCs w:val="18"/>
              </w:rPr>
            </w:pPr>
            <w:r w:rsidRPr="004C4A4B">
              <w:rPr>
                <w:rFonts w:cstheme="minorHAnsi"/>
                <w:sz w:val="18"/>
                <w:szCs w:val="18"/>
              </w:rPr>
              <w:t>инициалы, фамилия</w:t>
            </w:r>
          </w:p>
        </w:tc>
      </w:tr>
    </w:tbl>
    <w:p w14:paraId="5DE739F2" w14:textId="77777777" w:rsidR="00772A9A" w:rsidRPr="004C4A4B" w:rsidRDefault="00772A9A" w:rsidP="00772A9A">
      <w:pPr>
        <w:pStyle w:val="ae"/>
        <w:jc w:val="both"/>
        <w:rPr>
          <w:rFonts w:asciiTheme="minorHAnsi" w:hAnsiTheme="minorHAnsi" w:cstheme="minorHAnsi"/>
        </w:rPr>
      </w:pPr>
    </w:p>
    <w:p w14:paraId="0AA6E125" w14:textId="77777777" w:rsidR="00772A9A" w:rsidRPr="004C4A4B" w:rsidRDefault="00772A9A" w:rsidP="00772A9A">
      <w:pPr>
        <w:pStyle w:val="ae"/>
        <w:jc w:val="both"/>
        <w:rPr>
          <w:rFonts w:asciiTheme="minorHAnsi" w:hAnsiTheme="minorHAnsi" w:cstheme="minorHAnsi"/>
        </w:rPr>
      </w:pPr>
    </w:p>
    <w:p w14:paraId="642259E0" w14:textId="77777777" w:rsidR="000C29A2" w:rsidRDefault="000C29A2" w:rsidP="00772A9A">
      <w:pPr>
        <w:pStyle w:val="ae"/>
        <w:jc w:val="both"/>
        <w:rPr>
          <w:rFonts w:asciiTheme="minorHAnsi" w:hAnsiTheme="minorHAnsi" w:cstheme="minorHAnsi"/>
        </w:rPr>
      </w:pPr>
    </w:p>
    <w:p w14:paraId="4B905946" w14:textId="77777777" w:rsidR="000C29A2" w:rsidRDefault="000C29A2" w:rsidP="00772A9A">
      <w:pPr>
        <w:pStyle w:val="ae"/>
        <w:jc w:val="both"/>
        <w:rPr>
          <w:rFonts w:asciiTheme="minorHAnsi" w:hAnsiTheme="minorHAnsi" w:cstheme="minorHAnsi"/>
        </w:rPr>
      </w:pPr>
    </w:p>
    <w:p w14:paraId="6834D93B" w14:textId="77777777" w:rsidR="00CA3906" w:rsidRPr="00CA3906" w:rsidRDefault="00CA3906" w:rsidP="00772A9A">
      <w:pPr>
        <w:pStyle w:val="ae"/>
        <w:jc w:val="both"/>
        <w:rPr>
          <w:rFonts w:asciiTheme="minorHAnsi" w:hAnsiTheme="minorHAnsi" w:cstheme="minorHAnsi"/>
        </w:rPr>
      </w:pPr>
    </w:p>
    <w:p w14:paraId="54216C15" w14:textId="77777777" w:rsidR="00CA3906" w:rsidRDefault="00772A9A" w:rsidP="00772A9A">
      <w:pPr>
        <w:pStyle w:val="ae"/>
        <w:rPr>
          <w:rFonts w:asciiTheme="minorHAnsi" w:hAnsiTheme="minorHAnsi" w:cstheme="minorHAnsi"/>
          <w:sz w:val="26"/>
          <w:szCs w:val="26"/>
        </w:rPr>
      </w:pPr>
      <w:r w:rsidRPr="004C4A4B">
        <w:rPr>
          <w:rFonts w:asciiTheme="minorHAnsi" w:hAnsiTheme="minorHAnsi" w:cstheme="minorHAnsi"/>
          <w:sz w:val="26"/>
          <w:szCs w:val="26"/>
        </w:rPr>
        <w:t>Санкт-Петербург</w:t>
      </w:r>
      <w:r w:rsidRPr="004C4A4B">
        <w:rPr>
          <w:rFonts w:asciiTheme="minorHAnsi" w:hAnsiTheme="minorHAnsi" w:cstheme="minorHAnsi"/>
          <w:sz w:val="26"/>
          <w:szCs w:val="26"/>
        </w:rPr>
        <w:br/>
        <w:t>202</w:t>
      </w:r>
      <w:r w:rsidR="00C943A3" w:rsidRPr="004C4A4B">
        <w:rPr>
          <w:rFonts w:asciiTheme="minorHAnsi" w:hAnsiTheme="minorHAnsi" w:cstheme="minorHAnsi"/>
          <w:sz w:val="26"/>
          <w:szCs w:val="26"/>
        </w:rPr>
        <w:t>5</w:t>
      </w:r>
      <w:r w:rsidR="00CA3906">
        <w:rPr>
          <w:rFonts w:asciiTheme="minorHAnsi" w:hAnsiTheme="minorHAnsi" w:cstheme="minorHAnsi"/>
          <w:sz w:val="26"/>
          <w:szCs w:val="26"/>
        </w:rPr>
        <w:br w:type="page"/>
      </w:r>
    </w:p>
    <w:p w14:paraId="1A65484E" w14:textId="0277D6DA" w:rsidR="002C377F" w:rsidRPr="00CA3906" w:rsidRDefault="002C377F" w:rsidP="00CA3906">
      <w:pPr>
        <w:pStyle w:val="ae"/>
        <w:rPr>
          <w:rFonts w:asciiTheme="minorHAnsi" w:hAnsiTheme="minorHAnsi" w:cstheme="minorHAnsi"/>
          <w:sz w:val="26"/>
          <w:szCs w:val="26"/>
        </w:rPr>
        <w:sectPr w:rsidR="002C377F" w:rsidRPr="00CA3906" w:rsidSect="00772A9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bookmarkEnd w:id="1"/>
    <w:p w14:paraId="6BA8978C" w14:textId="56B23348" w:rsidR="00D40A82" w:rsidRDefault="00D40A82" w:rsidP="00CA390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1. Цель работы</w:t>
      </w:r>
    </w:p>
    <w:p w14:paraId="434367E6" w14:textId="37850E55" w:rsidR="000B4AD1" w:rsidRDefault="00C94C80" w:rsidP="000B4AD1">
      <w:r>
        <w:t>Создать</w:t>
      </w:r>
      <w:r w:rsidR="000B4AD1" w:rsidRPr="000B4AD1">
        <w:t xml:space="preserve"> веб-приложение для управления задачами (To</w:t>
      </w:r>
      <w:r w:rsidR="000B4AD1">
        <w:t>-</w:t>
      </w:r>
      <w:r w:rsidR="000B4AD1" w:rsidRPr="000B4AD1">
        <w:t xml:space="preserve">Do List) с возможностью </w:t>
      </w:r>
      <w:r>
        <w:t>аутентификации</w:t>
      </w:r>
      <w:r w:rsidR="000B4AD1" w:rsidRPr="000B4AD1">
        <w:t xml:space="preserve"> и </w:t>
      </w:r>
      <w:proofErr w:type="gramStart"/>
      <w:r w:rsidR="000B4AD1" w:rsidRPr="000B4AD1">
        <w:t xml:space="preserve">интеграции </w:t>
      </w:r>
      <w:r>
        <w:t xml:space="preserve"> приложения</w:t>
      </w:r>
      <w:proofErr w:type="gramEnd"/>
      <w:r>
        <w:t xml:space="preserve"> </w:t>
      </w:r>
      <w:r w:rsidR="00032D73">
        <w:t>в</w:t>
      </w:r>
      <w:r w:rsidR="000B4AD1" w:rsidRPr="000B4AD1">
        <w:t xml:space="preserve"> Telegram-бот</w:t>
      </w:r>
      <w:r w:rsidR="00032D73">
        <w:t>а</w:t>
      </w:r>
      <w:r w:rsidR="000B4AD1" w:rsidRPr="000B4AD1">
        <w:t>.</w:t>
      </w:r>
    </w:p>
    <w:p w14:paraId="6F97E848" w14:textId="14669FAB" w:rsidR="000B4AD1" w:rsidRDefault="000B4AD1" w:rsidP="000B4AD1">
      <w:r w:rsidRPr="000B4AD1">
        <w:t>Бот позволяет управлять задачами через мессенджер, синхронизируя данные с основной базой данных.</w:t>
      </w:r>
      <w:r w:rsidR="00C94C80">
        <w:t xml:space="preserve"> Также, взаимодействовать с </w:t>
      </w:r>
      <w:r w:rsidR="00193D78">
        <w:t>задачами можно и через сайт.</w:t>
      </w:r>
    </w:p>
    <w:p w14:paraId="4B20AECD" w14:textId="5600712A" w:rsidR="000B4AD1" w:rsidRDefault="000B4AD1" w:rsidP="000B4AD1">
      <w:r w:rsidRPr="000B4AD1">
        <w:t xml:space="preserve">Основные </w:t>
      </w:r>
      <w:r>
        <w:t>задачи проекта</w:t>
      </w:r>
      <w:r w:rsidRPr="000B4AD1">
        <w:t>:</w:t>
      </w:r>
    </w:p>
    <w:p w14:paraId="35FC192A" w14:textId="6D6A3216" w:rsidR="000B4AD1" w:rsidRDefault="000B4AD1" w:rsidP="000B4AD1">
      <w:pPr>
        <w:ind w:firstLine="0"/>
      </w:pPr>
      <w:r w:rsidRPr="000B4AD1">
        <w:t>1</w:t>
      </w:r>
      <w:r w:rsidR="00193D78">
        <w:t>.</w:t>
      </w:r>
      <w:r w:rsidRPr="000B4AD1">
        <w:t xml:space="preserve"> </w:t>
      </w:r>
      <w:r w:rsidR="00193D78">
        <w:t>Р</w:t>
      </w:r>
      <w:r w:rsidRPr="000B4AD1">
        <w:t>егистрация и аутентификация пользователей</w:t>
      </w:r>
      <w:r w:rsidR="00193D78">
        <w:t>.</w:t>
      </w:r>
    </w:p>
    <w:p w14:paraId="525FFDCB" w14:textId="6A7E17F8" w:rsidR="000B4AD1" w:rsidRDefault="000B4AD1" w:rsidP="000B4AD1">
      <w:pPr>
        <w:ind w:firstLine="0"/>
      </w:pPr>
      <w:r w:rsidRPr="000B4AD1">
        <w:t>2</w:t>
      </w:r>
      <w:r w:rsidR="00193D78">
        <w:t>.</w:t>
      </w:r>
      <w:r w:rsidRPr="000B4AD1">
        <w:t xml:space="preserve"> </w:t>
      </w:r>
      <w:r w:rsidR="00193D78">
        <w:t>Создание, изменение, удаление, обновление списка задач.</w:t>
      </w:r>
    </w:p>
    <w:p w14:paraId="631CE880" w14:textId="78070FE8" w:rsidR="000B4AD1" w:rsidRPr="00F47B5E" w:rsidRDefault="000B4AD1" w:rsidP="000B4AD1">
      <w:pPr>
        <w:ind w:firstLine="0"/>
      </w:pPr>
      <w:r w:rsidRPr="000B4AD1">
        <w:t>3</w:t>
      </w:r>
      <w:r w:rsidR="00193D78">
        <w:t>.</w:t>
      </w:r>
      <w:r w:rsidRPr="000B4AD1">
        <w:t xml:space="preserve"> Telegram-бот для управления задачами через чат</w:t>
      </w:r>
      <w:r w:rsidR="00193D78">
        <w:t>.</w:t>
      </w:r>
      <w:r w:rsidR="00D23926">
        <w:br w:type="page"/>
      </w:r>
    </w:p>
    <w:p w14:paraId="722E7790" w14:textId="1641C78C" w:rsidR="00CA3906" w:rsidRDefault="00CB3E38" w:rsidP="00CA390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lastRenderedPageBreak/>
        <w:t>2</w:t>
      </w:r>
      <w:r w:rsidR="00CA3906" w:rsidRPr="00CA3906">
        <w:rPr>
          <w:b/>
          <w:bCs/>
          <w:sz w:val="28"/>
          <w:szCs w:val="24"/>
        </w:rPr>
        <w:t>.</w:t>
      </w:r>
      <w:r w:rsidR="00CA3906" w:rsidRPr="00334BD8">
        <w:rPr>
          <w:b/>
          <w:bCs/>
          <w:sz w:val="28"/>
          <w:szCs w:val="24"/>
        </w:rPr>
        <w:t> </w:t>
      </w:r>
      <w:r w:rsidR="000B4AD1">
        <w:rPr>
          <w:b/>
          <w:bCs/>
          <w:sz w:val="28"/>
          <w:szCs w:val="24"/>
        </w:rPr>
        <w:t>Пример работы программы</w:t>
      </w:r>
    </w:p>
    <w:p w14:paraId="105506CC" w14:textId="77777777" w:rsidR="00D23926" w:rsidRPr="00D23926" w:rsidRDefault="00D23926" w:rsidP="00CA3906">
      <w:pPr>
        <w:rPr>
          <w:b/>
          <w:bCs/>
          <w:sz w:val="10"/>
          <w:szCs w:val="8"/>
          <w:lang w:val="en-US"/>
        </w:rPr>
      </w:pPr>
    </w:p>
    <w:p w14:paraId="3138CE67" w14:textId="07297ADE" w:rsidR="000B4AD1" w:rsidRDefault="000B4AD1" w:rsidP="000B4AD1">
      <w:pPr>
        <w:ind w:firstLine="0"/>
        <w:jc w:val="center"/>
        <w:rPr>
          <w:rFonts w:cstheme="minorHAnsi"/>
          <w:szCs w:val="20"/>
          <w:lang w:val="en-US"/>
        </w:rPr>
      </w:pPr>
    </w:p>
    <w:p w14:paraId="4C36DF33" w14:textId="6FF29162" w:rsidR="00D23926" w:rsidRPr="00024862" w:rsidRDefault="00024862" w:rsidP="00D23926">
      <w:pPr>
        <w:ind w:firstLine="0"/>
        <w:jc w:val="center"/>
        <w:rPr>
          <w:lang w:val="en-US"/>
        </w:rPr>
      </w:pPr>
      <w:r w:rsidRPr="00024862">
        <w:drawing>
          <wp:inline distT="0" distB="0" distL="0" distR="0" wp14:anchorId="47C061E6" wp14:editId="307C7A2C">
            <wp:extent cx="5940425" cy="3981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4BF7" w14:textId="2977219C" w:rsidR="00CC2F79" w:rsidRDefault="00D23926" w:rsidP="00D23926">
      <w:pPr>
        <w:ind w:firstLine="0"/>
        <w:jc w:val="center"/>
        <w:rPr>
          <w:i/>
          <w:iCs/>
          <w:lang w:val="en-US"/>
        </w:rPr>
      </w:pPr>
      <w:r w:rsidRPr="00D23926">
        <w:rPr>
          <w:i/>
          <w:iCs/>
        </w:rPr>
        <w:t>Рисунок 1 — Авторизация (создание аккаунта)</w:t>
      </w:r>
    </w:p>
    <w:p w14:paraId="24889FCE" w14:textId="77777777" w:rsidR="00D23926" w:rsidRDefault="00D23926" w:rsidP="00D23926">
      <w:pPr>
        <w:ind w:firstLine="0"/>
        <w:jc w:val="center"/>
        <w:rPr>
          <w:i/>
          <w:iCs/>
          <w:lang w:val="en-US"/>
        </w:rPr>
      </w:pPr>
    </w:p>
    <w:p w14:paraId="2065E28C" w14:textId="20F2C76A" w:rsidR="00D23926" w:rsidRPr="00193D78" w:rsidRDefault="00193D78" w:rsidP="00D23926">
      <w:pPr>
        <w:ind w:firstLine="0"/>
        <w:jc w:val="center"/>
        <w:rPr>
          <w:i/>
          <w:iCs/>
        </w:rPr>
      </w:pPr>
      <w:r w:rsidRPr="00193D78">
        <w:rPr>
          <w:i/>
          <w:iCs/>
          <w:noProof/>
        </w:rPr>
        <w:drawing>
          <wp:inline distT="0" distB="0" distL="0" distR="0" wp14:anchorId="1CD8F524" wp14:editId="246BAEB2">
            <wp:extent cx="5940425" cy="2138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1BED" w14:textId="525F40C3" w:rsidR="00D23926" w:rsidRDefault="00193D78" w:rsidP="00D23926">
      <w:pPr>
        <w:ind w:firstLine="0"/>
        <w:jc w:val="center"/>
        <w:rPr>
          <w:i/>
          <w:iCs/>
          <w:lang w:val="en-US"/>
        </w:rPr>
      </w:pPr>
      <w:r w:rsidRPr="00193D78">
        <w:rPr>
          <w:i/>
          <w:iCs/>
          <w:noProof/>
          <w:lang w:val="en-US"/>
        </w:rPr>
        <w:lastRenderedPageBreak/>
        <w:drawing>
          <wp:inline distT="0" distB="0" distL="0" distR="0" wp14:anchorId="2B44542E" wp14:editId="775E2C4B">
            <wp:extent cx="4791744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6B5E" w14:textId="793A9B3E" w:rsidR="00D23926" w:rsidRPr="00D23926" w:rsidRDefault="00D23926" w:rsidP="00D23926">
      <w:pPr>
        <w:ind w:firstLine="0"/>
        <w:jc w:val="center"/>
        <w:rPr>
          <w:i/>
          <w:iCs/>
          <w:lang w:val="en-US"/>
        </w:rPr>
      </w:pPr>
      <w:r w:rsidRPr="00D23926">
        <w:rPr>
          <w:i/>
          <w:iCs/>
        </w:rPr>
        <w:t>Рисунок</w:t>
      </w:r>
      <w:r w:rsidRPr="00D239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2</w:t>
      </w:r>
      <w:r w:rsidRPr="00D23926">
        <w:rPr>
          <w:i/>
          <w:iCs/>
          <w:lang w:val="en-US"/>
        </w:rPr>
        <w:t xml:space="preserve"> — </w:t>
      </w:r>
      <w:r>
        <w:rPr>
          <w:i/>
          <w:iCs/>
        </w:rPr>
        <w:t>Интерфейс</w:t>
      </w:r>
      <w:r w:rsidRPr="00D239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To-Do List</w:t>
      </w:r>
    </w:p>
    <w:p w14:paraId="32DBAA0B" w14:textId="23E3C196" w:rsidR="003A3E01" w:rsidRDefault="009955AC" w:rsidP="00193D78">
      <w:pPr>
        <w:ind w:firstLine="0"/>
        <w:jc w:val="center"/>
        <w:rPr>
          <w:i/>
          <w:iCs/>
        </w:rPr>
      </w:pPr>
      <w:r w:rsidRPr="009955AC">
        <w:rPr>
          <w:i/>
          <w:iCs/>
        </w:rPr>
        <w:drawing>
          <wp:inline distT="0" distB="0" distL="0" distR="0" wp14:anchorId="7386693C" wp14:editId="6682002C">
            <wp:extent cx="5940425" cy="24796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E01" w:rsidRPr="00D23926">
        <w:rPr>
          <w:i/>
          <w:iCs/>
        </w:rPr>
        <w:t>Рисунок</w:t>
      </w:r>
      <w:r w:rsidR="003A3E01" w:rsidRPr="003A3E01">
        <w:rPr>
          <w:i/>
          <w:iCs/>
        </w:rPr>
        <w:t xml:space="preserve"> </w:t>
      </w:r>
      <w:r w:rsidR="003A3E01">
        <w:rPr>
          <w:i/>
          <w:iCs/>
        </w:rPr>
        <w:t>3</w:t>
      </w:r>
      <w:r w:rsidR="003A3E01" w:rsidRPr="003A3E01">
        <w:rPr>
          <w:i/>
          <w:iCs/>
        </w:rPr>
        <w:t xml:space="preserve"> — </w:t>
      </w:r>
      <w:r w:rsidR="003A3E01">
        <w:rPr>
          <w:i/>
          <w:iCs/>
        </w:rPr>
        <w:t>Интеграция в ТГ бота</w:t>
      </w:r>
      <w:r w:rsidR="00193D78">
        <w:rPr>
          <w:i/>
          <w:iCs/>
        </w:rPr>
        <w:t xml:space="preserve"> (неудачная попытка авторизации)</w:t>
      </w:r>
    </w:p>
    <w:p w14:paraId="1D3029D5" w14:textId="244D72F3" w:rsidR="00193D78" w:rsidRDefault="00193D78" w:rsidP="00193D78">
      <w:pPr>
        <w:ind w:firstLine="0"/>
        <w:jc w:val="center"/>
        <w:rPr>
          <w:i/>
          <w:iCs/>
        </w:rPr>
      </w:pPr>
    </w:p>
    <w:p w14:paraId="71BF5B5D" w14:textId="31629658" w:rsidR="00350F7A" w:rsidRPr="009955AC" w:rsidRDefault="00350F7A" w:rsidP="00193D78">
      <w:pPr>
        <w:ind w:firstLine="0"/>
        <w:jc w:val="center"/>
        <w:rPr>
          <w:i/>
          <w:iCs/>
        </w:rPr>
      </w:pPr>
    </w:p>
    <w:p w14:paraId="03B12B75" w14:textId="62A0FDF2" w:rsidR="00350F7A" w:rsidRDefault="009955AC" w:rsidP="00193D78">
      <w:pPr>
        <w:ind w:firstLine="0"/>
        <w:jc w:val="center"/>
        <w:rPr>
          <w:i/>
          <w:iCs/>
        </w:rPr>
      </w:pPr>
      <w:r w:rsidRPr="009955AC">
        <w:rPr>
          <w:i/>
          <w:iCs/>
        </w:rPr>
        <w:lastRenderedPageBreak/>
        <w:drawing>
          <wp:inline distT="0" distB="0" distL="0" distR="0" wp14:anchorId="553B1391" wp14:editId="334C555D">
            <wp:extent cx="5940425" cy="57137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615" w14:textId="20BA97E9" w:rsidR="00350F7A" w:rsidRDefault="00350F7A" w:rsidP="00193D78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="009955AC" w:rsidRPr="009955AC">
        <w:rPr>
          <w:i/>
          <w:iCs/>
        </w:rPr>
        <w:t>4</w:t>
      </w:r>
      <w:r>
        <w:rPr>
          <w:i/>
          <w:iCs/>
        </w:rPr>
        <w:t xml:space="preserve"> – использование команд в ТГ боте</w:t>
      </w:r>
    </w:p>
    <w:p w14:paraId="4C989CD2" w14:textId="77777777" w:rsidR="00193D78" w:rsidRDefault="00193D78" w:rsidP="00D23926">
      <w:pPr>
        <w:ind w:firstLine="0"/>
        <w:jc w:val="center"/>
        <w:rPr>
          <w:noProof/>
        </w:rPr>
      </w:pPr>
    </w:p>
    <w:p w14:paraId="2C4FF513" w14:textId="1AE7E067" w:rsidR="003A3E01" w:rsidRDefault="003A3E01" w:rsidP="00D23926">
      <w:pPr>
        <w:ind w:firstLine="0"/>
        <w:jc w:val="center"/>
        <w:rPr>
          <w:noProof/>
        </w:rPr>
      </w:pPr>
      <w:r w:rsidRPr="003A3E01">
        <w:rPr>
          <w:noProof/>
        </w:rPr>
        <w:t xml:space="preserve"> </w:t>
      </w:r>
      <w:r>
        <w:rPr>
          <w:noProof/>
        </w:rPr>
        <w:br w:type="page"/>
      </w:r>
    </w:p>
    <w:p w14:paraId="54EACD45" w14:textId="17A8A537" w:rsidR="003A3E01" w:rsidRDefault="00244A9E" w:rsidP="003A3E0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3</w:t>
      </w:r>
      <w:r w:rsidR="003A3E01" w:rsidRPr="00CA3906">
        <w:rPr>
          <w:b/>
          <w:bCs/>
          <w:sz w:val="28"/>
          <w:szCs w:val="24"/>
        </w:rPr>
        <w:t>.</w:t>
      </w:r>
      <w:r w:rsidR="003A3E01" w:rsidRPr="00334BD8">
        <w:rPr>
          <w:b/>
          <w:bCs/>
          <w:sz w:val="28"/>
          <w:szCs w:val="24"/>
        </w:rPr>
        <w:t> </w:t>
      </w:r>
      <w:r w:rsidR="003D1EE9">
        <w:rPr>
          <w:b/>
          <w:bCs/>
          <w:sz w:val="28"/>
          <w:szCs w:val="24"/>
        </w:rPr>
        <w:t>Работа с ИИ</w:t>
      </w:r>
    </w:p>
    <w:p w14:paraId="13B0E9FC" w14:textId="4BDBF6AF" w:rsidR="003D1EE9" w:rsidRDefault="003D1EE9" w:rsidP="003A3E01">
      <w:pPr>
        <w:rPr>
          <w:u w:val="single"/>
        </w:rPr>
      </w:pPr>
      <w:r w:rsidRPr="003D1EE9">
        <w:rPr>
          <w:u w:val="single"/>
        </w:rPr>
        <w:t>Используемы</w:t>
      </w:r>
      <w:r>
        <w:rPr>
          <w:u w:val="single"/>
        </w:rPr>
        <w:t>е</w:t>
      </w:r>
      <w:r w:rsidRPr="003D1EE9">
        <w:rPr>
          <w:u w:val="single"/>
        </w:rPr>
        <w:t xml:space="preserve"> промпт</w:t>
      </w:r>
      <w:r>
        <w:rPr>
          <w:u w:val="single"/>
        </w:rPr>
        <w:t>ы</w:t>
      </w:r>
      <w:r w:rsidRPr="003D1EE9">
        <w:rPr>
          <w:u w:val="single"/>
        </w:rPr>
        <w:t>:</w:t>
      </w:r>
    </w:p>
    <w:p w14:paraId="728F6958" w14:textId="77777777" w:rsidR="00244A9E" w:rsidRDefault="00244A9E" w:rsidP="003A3E01">
      <w:pPr>
        <w:rPr>
          <w:u w:val="single"/>
        </w:rPr>
      </w:pPr>
    </w:p>
    <w:p w14:paraId="6B760671" w14:textId="74C5A680" w:rsidR="003D1EE9" w:rsidRDefault="003D1EE9" w:rsidP="003D1EE9">
      <w:pPr>
        <w:pStyle w:val="aff8"/>
        <w:numPr>
          <w:ilvl w:val="0"/>
          <w:numId w:val="24"/>
        </w:numPr>
        <w:tabs>
          <w:tab w:val="clear" w:pos="720"/>
          <w:tab w:val="left" w:pos="993"/>
        </w:tabs>
        <w:ind w:left="0" w:firstLine="709"/>
      </w:pPr>
      <w:r w:rsidRPr="003D1EE9">
        <w:t>Представь, что ты студент ВУЗА и тебя попросили написать код для веб-приложения, которое представляет собой To-Do List с авторизацией и интеграцией в ТГ бота.</w:t>
      </w:r>
      <w:r>
        <w:t xml:space="preserve"> От тебя требуется файлы с расширением </w:t>
      </w:r>
      <w:r>
        <w:rPr>
          <w:lang w:val="en-US"/>
        </w:rPr>
        <w:t>html</w:t>
      </w:r>
      <w:r w:rsidRPr="003D1EE9">
        <w:t xml:space="preserve">, </w:t>
      </w:r>
      <w:proofErr w:type="spellStart"/>
      <w:r>
        <w:rPr>
          <w:lang w:val="en-US"/>
        </w:rPr>
        <w:t>js</w:t>
      </w:r>
      <w:proofErr w:type="spellEnd"/>
      <w:r w:rsidRPr="003D1EE9">
        <w:t xml:space="preserve">, </w:t>
      </w:r>
      <w:proofErr w:type="spellStart"/>
      <w:r>
        <w:rPr>
          <w:lang w:val="en-US"/>
        </w:rPr>
        <w:t>sql</w:t>
      </w:r>
      <w:proofErr w:type="spellEnd"/>
      <w:r w:rsidRPr="003D1EE9">
        <w:t>.</w:t>
      </w:r>
      <w:r>
        <w:t xml:space="preserve"> Стили можешь прописать в </w:t>
      </w:r>
      <w:r>
        <w:rPr>
          <w:lang w:val="en-US"/>
        </w:rPr>
        <w:t>html</w:t>
      </w:r>
      <w:r>
        <w:t xml:space="preserve">. Не используй </w:t>
      </w:r>
      <w:r>
        <w:rPr>
          <w:lang w:val="en-US"/>
        </w:rPr>
        <w:t>env</w:t>
      </w:r>
      <w:r w:rsidRPr="003D1EE9">
        <w:t xml:space="preserve">, </w:t>
      </w:r>
      <w:r>
        <w:t>пиши в открытый код.</w:t>
      </w:r>
    </w:p>
    <w:p w14:paraId="173382C2" w14:textId="77777777" w:rsidR="0044055D" w:rsidRPr="003D1EE9" w:rsidRDefault="0044055D" w:rsidP="0044055D">
      <w:pPr>
        <w:pStyle w:val="aff8"/>
        <w:tabs>
          <w:tab w:val="left" w:pos="993"/>
        </w:tabs>
        <w:ind w:left="709" w:firstLine="0"/>
      </w:pPr>
    </w:p>
    <w:p w14:paraId="7394263E" w14:textId="2E2C099F" w:rsidR="003D1EE9" w:rsidRPr="003D1EE9" w:rsidRDefault="003D1EE9" w:rsidP="0044055D">
      <w:pPr>
        <w:pStyle w:val="aff8"/>
        <w:numPr>
          <w:ilvl w:val="0"/>
          <w:numId w:val="24"/>
        </w:numPr>
        <w:tabs>
          <w:tab w:val="clear" w:pos="720"/>
          <w:tab w:val="left" w:pos="993"/>
        </w:tabs>
        <w:ind w:left="0" w:firstLine="709"/>
      </w:pPr>
      <w:r w:rsidRPr="003D1EE9">
        <w:t xml:space="preserve">Разработай </w:t>
      </w:r>
      <w:r>
        <w:rPr>
          <w:lang w:val="en-US"/>
        </w:rPr>
        <w:t>web</w:t>
      </w:r>
      <w:r w:rsidRPr="003D1EE9">
        <w:t>-приложение для управления задачами с авторизацией пользователей и Telegram-интеграцией. Включает:</w:t>
      </w:r>
    </w:p>
    <w:p w14:paraId="158C0120" w14:textId="77777777" w:rsidR="003D1EE9" w:rsidRPr="003D1EE9" w:rsidRDefault="003D1EE9" w:rsidP="003D1EE9">
      <w:pPr>
        <w:numPr>
          <w:ilvl w:val="0"/>
          <w:numId w:val="25"/>
        </w:numPr>
        <w:ind w:left="0"/>
      </w:pPr>
      <w:r w:rsidRPr="003D1EE9">
        <w:t>Базу данных для хранения пользователей и их задач</w:t>
      </w:r>
    </w:p>
    <w:p w14:paraId="3713F1FB" w14:textId="77777777" w:rsidR="003D1EE9" w:rsidRPr="003D1EE9" w:rsidRDefault="003D1EE9" w:rsidP="003D1EE9">
      <w:pPr>
        <w:numPr>
          <w:ilvl w:val="0"/>
          <w:numId w:val="25"/>
        </w:numPr>
        <w:ind w:left="0"/>
      </w:pPr>
      <w:r w:rsidRPr="003D1EE9">
        <w:t>Веб-сервер с REST API для:</w:t>
      </w:r>
    </w:p>
    <w:p w14:paraId="1336FD5B" w14:textId="77777777" w:rsidR="003D1EE9" w:rsidRPr="003D1EE9" w:rsidRDefault="003D1EE9" w:rsidP="0044055D">
      <w:pPr>
        <w:numPr>
          <w:ilvl w:val="1"/>
          <w:numId w:val="25"/>
        </w:numPr>
        <w:tabs>
          <w:tab w:val="clear" w:pos="1440"/>
          <w:tab w:val="num" w:pos="993"/>
        </w:tabs>
        <w:ind w:left="0" w:firstLine="709"/>
      </w:pPr>
      <w:r w:rsidRPr="003D1EE9">
        <w:t>Регистрации/входа через логин-пароль</w:t>
      </w:r>
    </w:p>
    <w:p w14:paraId="3FA2575D" w14:textId="77777777" w:rsidR="003D1EE9" w:rsidRPr="003D1EE9" w:rsidRDefault="003D1EE9" w:rsidP="0044055D">
      <w:pPr>
        <w:numPr>
          <w:ilvl w:val="1"/>
          <w:numId w:val="25"/>
        </w:numPr>
        <w:tabs>
          <w:tab w:val="clear" w:pos="1440"/>
          <w:tab w:val="num" w:pos="993"/>
        </w:tabs>
        <w:ind w:left="0" w:firstLine="709"/>
      </w:pPr>
      <w:r w:rsidRPr="003D1EE9">
        <w:t>CRUD операций над задачами</w:t>
      </w:r>
    </w:p>
    <w:p w14:paraId="51FE5351" w14:textId="77777777" w:rsidR="003D1EE9" w:rsidRPr="003D1EE9" w:rsidRDefault="003D1EE9" w:rsidP="0044055D">
      <w:pPr>
        <w:numPr>
          <w:ilvl w:val="1"/>
          <w:numId w:val="25"/>
        </w:numPr>
        <w:tabs>
          <w:tab w:val="clear" w:pos="1440"/>
          <w:tab w:val="num" w:pos="993"/>
        </w:tabs>
        <w:ind w:left="0" w:firstLine="709"/>
      </w:pPr>
      <w:r w:rsidRPr="003D1EE9">
        <w:t>Привязки Telegram-аккаунтов</w:t>
      </w:r>
    </w:p>
    <w:p w14:paraId="24CF1DAC" w14:textId="77777777" w:rsidR="003D1EE9" w:rsidRPr="003D1EE9" w:rsidRDefault="003D1EE9" w:rsidP="003D1EE9">
      <w:pPr>
        <w:numPr>
          <w:ilvl w:val="0"/>
          <w:numId w:val="25"/>
        </w:numPr>
        <w:ind w:left="0"/>
      </w:pPr>
      <w:r w:rsidRPr="003D1EE9">
        <w:t>Telegram-бота с командами:</w:t>
      </w:r>
    </w:p>
    <w:p w14:paraId="38B221C2" w14:textId="77777777" w:rsidR="003D1EE9" w:rsidRPr="003D1EE9" w:rsidRDefault="003D1EE9" w:rsidP="0044055D">
      <w:pPr>
        <w:numPr>
          <w:ilvl w:val="1"/>
          <w:numId w:val="25"/>
        </w:numPr>
        <w:tabs>
          <w:tab w:val="clear" w:pos="1440"/>
          <w:tab w:val="num" w:pos="993"/>
        </w:tabs>
        <w:ind w:left="0" w:firstLine="709"/>
      </w:pPr>
      <w:r w:rsidRPr="003D1EE9">
        <w:t>Привязка аккаунта</w:t>
      </w:r>
    </w:p>
    <w:p w14:paraId="24C5D3E3" w14:textId="77777777" w:rsidR="003D1EE9" w:rsidRPr="003D1EE9" w:rsidRDefault="003D1EE9" w:rsidP="0044055D">
      <w:pPr>
        <w:numPr>
          <w:ilvl w:val="1"/>
          <w:numId w:val="25"/>
        </w:numPr>
        <w:tabs>
          <w:tab w:val="clear" w:pos="1440"/>
          <w:tab w:val="num" w:pos="993"/>
        </w:tabs>
        <w:ind w:left="0" w:firstLine="709"/>
      </w:pPr>
      <w:r w:rsidRPr="003D1EE9">
        <w:t>Добавление/удаление/редактирование/просмотр задач</w:t>
      </w:r>
    </w:p>
    <w:p w14:paraId="545E7F15" w14:textId="77777777" w:rsidR="003D1EE9" w:rsidRPr="003D1EE9" w:rsidRDefault="003D1EE9" w:rsidP="003D1EE9">
      <w:pPr>
        <w:numPr>
          <w:ilvl w:val="0"/>
          <w:numId w:val="25"/>
        </w:numPr>
        <w:ind w:left="0"/>
      </w:pPr>
      <w:r w:rsidRPr="003D1EE9">
        <w:t>Клиентский интерфейс с:</w:t>
      </w:r>
    </w:p>
    <w:p w14:paraId="483E3DBE" w14:textId="77777777" w:rsidR="003D1EE9" w:rsidRPr="003D1EE9" w:rsidRDefault="003D1EE9" w:rsidP="0044055D">
      <w:pPr>
        <w:numPr>
          <w:ilvl w:val="1"/>
          <w:numId w:val="25"/>
        </w:numPr>
        <w:tabs>
          <w:tab w:val="clear" w:pos="1440"/>
          <w:tab w:val="num" w:pos="993"/>
        </w:tabs>
        <w:ind w:left="0" w:firstLine="709"/>
      </w:pPr>
      <w:r w:rsidRPr="003D1EE9">
        <w:t>Адаптивным дизайном</w:t>
      </w:r>
    </w:p>
    <w:p w14:paraId="16D37832" w14:textId="77777777" w:rsidR="003D1EE9" w:rsidRPr="003D1EE9" w:rsidRDefault="003D1EE9" w:rsidP="0044055D">
      <w:pPr>
        <w:numPr>
          <w:ilvl w:val="1"/>
          <w:numId w:val="25"/>
        </w:numPr>
        <w:tabs>
          <w:tab w:val="clear" w:pos="1440"/>
          <w:tab w:val="num" w:pos="993"/>
        </w:tabs>
        <w:ind w:left="0" w:firstLine="709"/>
      </w:pPr>
      <w:r w:rsidRPr="003D1EE9">
        <w:t>Формой входа</w:t>
      </w:r>
    </w:p>
    <w:p w14:paraId="49B6C54B" w14:textId="77777777" w:rsidR="003D1EE9" w:rsidRPr="003D1EE9" w:rsidRDefault="003D1EE9" w:rsidP="0044055D">
      <w:pPr>
        <w:numPr>
          <w:ilvl w:val="1"/>
          <w:numId w:val="25"/>
        </w:numPr>
        <w:tabs>
          <w:tab w:val="clear" w:pos="1440"/>
          <w:tab w:val="num" w:pos="993"/>
        </w:tabs>
        <w:ind w:left="0" w:firstLine="709"/>
      </w:pPr>
      <w:r w:rsidRPr="003D1EE9">
        <w:t>Интерактивной таблицей задач</w:t>
      </w:r>
    </w:p>
    <w:p w14:paraId="03BBB1C1" w14:textId="77777777" w:rsidR="003D1EE9" w:rsidRPr="003D1EE9" w:rsidRDefault="003D1EE9" w:rsidP="0044055D">
      <w:pPr>
        <w:numPr>
          <w:ilvl w:val="1"/>
          <w:numId w:val="25"/>
        </w:numPr>
        <w:tabs>
          <w:tab w:val="clear" w:pos="1440"/>
          <w:tab w:val="num" w:pos="993"/>
        </w:tabs>
        <w:ind w:left="0" w:firstLine="709"/>
      </w:pPr>
      <w:r w:rsidRPr="003D1EE9">
        <w:t>Динамическим обновлением без перезагрузки</w:t>
      </w:r>
    </w:p>
    <w:p w14:paraId="529EF4FB" w14:textId="77777777" w:rsidR="003D1EE9" w:rsidRPr="003D1EE9" w:rsidRDefault="003D1EE9" w:rsidP="003D1EE9">
      <w:pPr>
        <w:numPr>
          <w:ilvl w:val="0"/>
          <w:numId w:val="25"/>
        </w:numPr>
        <w:ind w:left="0"/>
      </w:pPr>
      <w:r w:rsidRPr="003D1EE9">
        <w:t>Безопасность:</w:t>
      </w:r>
    </w:p>
    <w:p w14:paraId="3729200B" w14:textId="77777777" w:rsidR="003D1EE9" w:rsidRPr="003D1EE9" w:rsidRDefault="003D1EE9" w:rsidP="0044055D">
      <w:pPr>
        <w:numPr>
          <w:ilvl w:val="1"/>
          <w:numId w:val="25"/>
        </w:numPr>
        <w:tabs>
          <w:tab w:val="left" w:pos="993"/>
        </w:tabs>
        <w:ind w:left="0" w:firstLine="709"/>
      </w:pPr>
      <w:r w:rsidRPr="003D1EE9">
        <w:t>Хеширование паролей</w:t>
      </w:r>
    </w:p>
    <w:p w14:paraId="7202704D" w14:textId="77777777" w:rsidR="003D1EE9" w:rsidRPr="003D1EE9" w:rsidRDefault="003D1EE9" w:rsidP="003D1EE9">
      <w:pPr>
        <w:numPr>
          <w:ilvl w:val="0"/>
          <w:numId w:val="25"/>
        </w:numPr>
        <w:ind w:left="0"/>
      </w:pPr>
      <w:r w:rsidRPr="003D1EE9">
        <w:t>Интеграцию компонентов:</w:t>
      </w:r>
    </w:p>
    <w:p w14:paraId="629B2651" w14:textId="77777777" w:rsidR="003D1EE9" w:rsidRPr="003D1EE9" w:rsidRDefault="003D1EE9" w:rsidP="0044055D">
      <w:pPr>
        <w:numPr>
          <w:ilvl w:val="1"/>
          <w:numId w:val="25"/>
        </w:numPr>
        <w:tabs>
          <w:tab w:val="left" w:pos="993"/>
        </w:tabs>
        <w:ind w:left="0" w:firstLine="709"/>
      </w:pPr>
      <w:r w:rsidRPr="003D1EE9">
        <w:t>Синхронизацию данных между вебом и Telegram</w:t>
      </w:r>
    </w:p>
    <w:p w14:paraId="7519E470" w14:textId="77777777" w:rsidR="003D1EE9" w:rsidRPr="003D1EE9" w:rsidRDefault="003D1EE9" w:rsidP="0044055D">
      <w:pPr>
        <w:numPr>
          <w:ilvl w:val="1"/>
          <w:numId w:val="25"/>
        </w:numPr>
        <w:tabs>
          <w:tab w:val="left" w:pos="993"/>
        </w:tabs>
        <w:ind w:left="0" w:firstLine="709"/>
      </w:pPr>
      <w:r w:rsidRPr="003D1EE9">
        <w:t>Единую БД для всех операций</w:t>
      </w:r>
    </w:p>
    <w:p w14:paraId="7D5D95EB" w14:textId="77777777" w:rsidR="003D1EE9" w:rsidRDefault="003D1EE9" w:rsidP="0044055D">
      <w:pPr>
        <w:numPr>
          <w:ilvl w:val="1"/>
          <w:numId w:val="25"/>
        </w:numPr>
        <w:tabs>
          <w:tab w:val="left" w:pos="993"/>
        </w:tabs>
        <w:ind w:left="0" w:firstLine="709"/>
      </w:pPr>
      <w:r w:rsidRPr="003D1EE9">
        <w:t>Автоматическое обновление интерфейса</w:t>
      </w:r>
    </w:p>
    <w:p w14:paraId="2C904586" w14:textId="77777777" w:rsidR="0044055D" w:rsidRPr="003D1EE9" w:rsidRDefault="0044055D" w:rsidP="0044055D">
      <w:pPr>
        <w:tabs>
          <w:tab w:val="left" w:pos="993"/>
        </w:tabs>
        <w:ind w:left="709" w:firstLine="0"/>
      </w:pPr>
    </w:p>
    <w:p w14:paraId="536ED0D3" w14:textId="1C604672" w:rsidR="0044055D" w:rsidRDefault="0044055D" w:rsidP="0044055D">
      <w:pPr>
        <w:pStyle w:val="aff8"/>
        <w:numPr>
          <w:ilvl w:val="0"/>
          <w:numId w:val="24"/>
        </w:numPr>
        <w:tabs>
          <w:tab w:val="clear" w:pos="720"/>
          <w:tab w:val="left" w:pos="993"/>
        </w:tabs>
        <w:ind w:left="0" w:firstLine="709"/>
      </w:pPr>
      <w:r>
        <w:t xml:space="preserve">Были также использованы более мелкие по масштабу запросы для ИИ, в которых я уточнял </w:t>
      </w:r>
      <w:r w:rsidR="00244A9E">
        <w:t xml:space="preserve">некоторые </w:t>
      </w:r>
      <w:r>
        <w:t>недоработки, принципы работы и способы запуска веб-приложения.</w:t>
      </w:r>
      <w:r>
        <w:br w:type="page"/>
      </w:r>
    </w:p>
    <w:p w14:paraId="21C51AB0" w14:textId="46CE58CC" w:rsidR="0044055D" w:rsidRDefault="0044055D" w:rsidP="0044055D">
      <w:pPr>
        <w:pStyle w:val="aff8"/>
        <w:ind w:firstLine="0"/>
        <w:rPr>
          <w:u w:val="single"/>
        </w:rPr>
      </w:pPr>
      <w:r>
        <w:rPr>
          <w:u w:val="single"/>
        </w:rPr>
        <w:lastRenderedPageBreak/>
        <w:t>Проблемы при работе с ИИ</w:t>
      </w:r>
      <w:r w:rsidRPr="0044055D">
        <w:rPr>
          <w:u w:val="single"/>
        </w:rPr>
        <w:t>:</w:t>
      </w:r>
    </w:p>
    <w:p w14:paraId="574D6FF8" w14:textId="77777777" w:rsidR="00244A9E" w:rsidRDefault="00244A9E" w:rsidP="0044055D">
      <w:pPr>
        <w:pStyle w:val="aff8"/>
        <w:ind w:firstLine="0"/>
        <w:rPr>
          <w:u w:val="single"/>
        </w:rPr>
      </w:pPr>
    </w:p>
    <w:p w14:paraId="044FA1E2" w14:textId="05664164" w:rsidR="0044055D" w:rsidRDefault="0044055D" w:rsidP="0044055D">
      <w:pPr>
        <w:pStyle w:val="aff8"/>
        <w:ind w:left="0"/>
      </w:pPr>
      <w:r w:rsidRPr="0044055D">
        <w:t>1) </w:t>
      </w:r>
      <w:r>
        <w:t xml:space="preserve">При каждом запросе переписать код </w:t>
      </w:r>
      <w:r>
        <w:rPr>
          <w:lang w:val="en-US"/>
        </w:rPr>
        <w:t>html</w:t>
      </w:r>
      <w:r>
        <w:t xml:space="preserve">, для исправления какой-либо ошибки (поскольку </w:t>
      </w:r>
      <w:r>
        <w:rPr>
          <w:lang w:val="en-US"/>
        </w:rPr>
        <w:t>script</w:t>
      </w:r>
      <w:r w:rsidRPr="0044055D">
        <w:t>.</w:t>
      </w:r>
      <w:r>
        <w:rPr>
          <w:lang w:val="en-US"/>
        </w:rPr>
        <w:t>js</w:t>
      </w:r>
      <w:r w:rsidRPr="0044055D">
        <w:t xml:space="preserve"> </w:t>
      </w:r>
      <w:r>
        <w:t xml:space="preserve">тоже расположен внутри </w:t>
      </w:r>
      <w:r>
        <w:rPr>
          <w:lang w:val="en-US"/>
        </w:rPr>
        <w:t>html</w:t>
      </w:r>
      <w:r w:rsidRPr="0044055D">
        <w:t xml:space="preserve"> </w:t>
      </w:r>
      <w:r>
        <w:t>файла), ИИ меняла дизайн сайта несмотря на то, что я просил этого не делать.</w:t>
      </w:r>
    </w:p>
    <w:p w14:paraId="6F27CDDF" w14:textId="6335E445" w:rsidR="0044055D" w:rsidRDefault="0044055D" w:rsidP="0044055D">
      <w:pPr>
        <w:pStyle w:val="aff8"/>
        <w:ind w:left="0"/>
      </w:pPr>
      <w:r>
        <w:t>2) После перезапуска сервера, пользователи сохранялись в базе, однако их данные из таблицы – нет.</w:t>
      </w:r>
    </w:p>
    <w:p w14:paraId="2F2940E7" w14:textId="2A6FCABB" w:rsidR="0044055D" w:rsidRDefault="0044055D" w:rsidP="0044055D">
      <w:pPr>
        <w:pStyle w:val="aff8"/>
        <w:ind w:left="0"/>
      </w:pPr>
      <w:r>
        <w:t>3) Возникла проблема с переносом данных, которые должны быть скрыты, в файл с расширением «</w:t>
      </w:r>
      <w:r>
        <w:rPr>
          <w:lang w:val="en-US"/>
        </w:rPr>
        <w:t>env</w:t>
      </w:r>
      <w:r>
        <w:t xml:space="preserve">», </w:t>
      </w:r>
      <w:r w:rsidR="00490DF3">
        <w:t xml:space="preserve">поскольку </w:t>
      </w:r>
      <w:r w:rsidR="00490DF3">
        <w:rPr>
          <w:lang w:val="en-US"/>
        </w:rPr>
        <w:t>VS</w:t>
      </w:r>
      <w:r w:rsidR="00490DF3" w:rsidRPr="00490DF3">
        <w:t xml:space="preserve"> </w:t>
      </w:r>
      <w:r w:rsidR="00490DF3">
        <w:rPr>
          <w:lang w:val="en-US"/>
        </w:rPr>
        <w:t>Code</w:t>
      </w:r>
      <w:r w:rsidR="00490DF3" w:rsidRPr="00490DF3">
        <w:t xml:space="preserve"> </w:t>
      </w:r>
      <w:r w:rsidR="00490DF3">
        <w:t>не мог подгрузить пакет «</w:t>
      </w:r>
      <w:proofErr w:type="spellStart"/>
      <w:r w:rsidR="00490DF3">
        <w:rPr>
          <w:lang w:val="en-US"/>
        </w:rPr>
        <w:t>Dotenv</w:t>
      </w:r>
      <w:proofErr w:type="spellEnd"/>
      <w:r w:rsidR="00490DF3">
        <w:t>».</w:t>
      </w:r>
    </w:p>
    <w:p w14:paraId="15E34A32" w14:textId="0A7C34E4" w:rsidR="00490DF3" w:rsidRDefault="00490DF3" w:rsidP="0044055D">
      <w:pPr>
        <w:pStyle w:val="aff8"/>
        <w:ind w:left="0"/>
      </w:pPr>
      <w:r>
        <w:t>4) Бот ТГ не получал обновления из базы данных из-за неправильной конфигурации.</w:t>
      </w:r>
    </w:p>
    <w:p w14:paraId="2807D283" w14:textId="3D2631FE" w:rsidR="00490DF3" w:rsidRDefault="00490DF3" w:rsidP="0044055D">
      <w:pPr>
        <w:pStyle w:val="aff8"/>
        <w:ind w:left="0"/>
      </w:pPr>
      <w:r>
        <w:t xml:space="preserve">5) Изначально бот также не проверял, привязан ли </w:t>
      </w:r>
      <w:r>
        <w:rPr>
          <w:lang w:val="en-US"/>
        </w:rPr>
        <w:t>Telegram</w:t>
      </w:r>
      <w:r w:rsidRPr="00490DF3">
        <w:t xml:space="preserve"> </w:t>
      </w:r>
      <w:r>
        <w:rPr>
          <w:lang w:val="en-US"/>
        </w:rPr>
        <w:t>ID</w:t>
      </w:r>
      <w:r w:rsidRPr="00490DF3">
        <w:t xml:space="preserve"> </w:t>
      </w:r>
      <w:r>
        <w:t>к пользователю</w:t>
      </w:r>
    </w:p>
    <w:p w14:paraId="4F2DC871" w14:textId="33F015AF" w:rsidR="00490DF3" w:rsidRPr="00490DF3" w:rsidRDefault="00490DF3" w:rsidP="0044055D">
      <w:pPr>
        <w:pStyle w:val="aff8"/>
        <w:ind w:left="0"/>
      </w:pPr>
      <w:r>
        <w:t>6) </w:t>
      </w:r>
      <w:r w:rsidRPr="00490DF3">
        <w:t>Некорректные настройки подключения (</w:t>
      </w:r>
      <w:proofErr w:type="spellStart"/>
      <w:r w:rsidRPr="00490DF3">
        <w:t>host</w:t>
      </w:r>
      <w:proofErr w:type="spellEnd"/>
      <w:r w:rsidRPr="00490DF3">
        <w:t xml:space="preserve">, </w:t>
      </w:r>
      <w:proofErr w:type="spellStart"/>
      <w:r w:rsidRPr="00490DF3">
        <w:t>user</w:t>
      </w:r>
      <w:proofErr w:type="spellEnd"/>
      <w:r w:rsidRPr="00490DF3">
        <w:t xml:space="preserve">, </w:t>
      </w:r>
      <w:proofErr w:type="spellStart"/>
      <w:r w:rsidRPr="00490DF3">
        <w:t>password</w:t>
      </w:r>
      <w:proofErr w:type="spellEnd"/>
      <w:r w:rsidRPr="00490DF3">
        <w:t>) могли вызывать ошибки.</w:t>
      </w:r>
    </w:p>
    <w:p w14:paraId="252B99A8" w14:textId="2A6F683F" w:rsidR="0044055D" w:rsidRDefault="00490DF3" w:rsidP="00490DF3">
      <w:pPr>
        <w:pStyle w:val="aff8"/>
        <w:tabs>
          <w:tab w:val="left" w:pos="993"/>
        </w:tabs>
        <w:ind w:left="0"/>
      </w:pPr>
      <w:r>
        <w:t>7) При попытке составления правильной структуры проекта (</w:t>
      </w:r>
      <w:r>
        <w:rPr>
          <w:lang w:val="en-US"/>
        </w:rPr>
        <w:t>public</w:t>
      </w:r>
      <w:r w:rsidRPr="00490DF3">
        <w:t xml:space="preserve"> </w:t>
      </w:r>
      <w:r>
        <w:rPr>
          <w:lang w:val="en-US"/>
        </w:rPr>
        <w:t>data</w:t>
      </w:r>
      <w:r w:rsidRPr="00490DF3">
        <w:t xml:space="preserve"> + </w:t>
      </w:r>
      <w:r>
        <w:rPr>
          <w:lang w:val="en-US"/>
        </w:rPr>
        <w:t>server</w:t>
      </w:r>
      <w:r w:rsidRPr="00490DF3">
        <w:t xml:space="preserve"> </w:t>
      </w:r>
      <w:r>
        <w:rPr>
          <w:lang w:val="en-US"/>
        </w:rPr>
        <w:t>data</w:t>
      </w:r>
      <w:r w:rsidRPr="00490DF3">
        <w:t>)</w:t>
      </w:r>
      <w:r>
        <w:t>, не подгружались нужные пакеты (возможно связано с тем, что они устарели и их надо ставить вручную)</w:t>
      </w:r>
      <w:r w:rsidR="00244A9E">
        <w:t>.</w:t>
      </w:r>
    </w:p>
    <w:p w14:paraId="69C083C7" w14:textId="5A410459" w:rsidR="00244A9E" w:rsidRDefault="00244A9E" w:rsidP="00490DF3">
      <w:pPr>
        <w:pStyle w:val="aff8"/>
        <w:tabs>
          <w:tab w:val="left" w:pos="993"/>
        </w:tabs>
        <w:ind w:left="0"/>
      </w:pPr>
      <w:r>
        <w:br w:type="page"/>
      </w:r>
    </w:p>
    <w:p w14:paraId="3BD6FB55" w14:textId="65E99A64" w:rsidR="00244A9E" w:rsidRDefault="00244A9E" w:rsidP="00244A9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4</w:t>
      </w:r>
      <w:r w:rsidRPr="00CA3906">
        <w:rPr>
          <w:b/>
          <w:bCs/>
          <w:sz w:val="28"/>
          <w:szCs w:val="24"/>
        </w:rPr>
        <w:t>.</w:t>
      </w:r>
      <w:r w:rsidRPr="00334BD8">
        <w:rPr>
          <w:b/>
          <w:bCs/>
          <w:sz w:val="28"/>
          <w:szCs w:val="24"/>
        </w:rPr>
        <w:t> </w:t>
      </w:r>
      <w:r>
        <w:rPr>
          <w:b/>
          <w:bCs/>
          <w:sz w:val="28"/>
          <w:szCs w:val="24"/>
        </w:rPr>
        <w:t>Работа внутренних процессов</w:t>
      </w:r>
    </w:p>
    <w:p w14:paraId="780CDFE9" w14:textId="033F79D1" w:rsidR="00244A9E" w:rsidRPr="00244A9E" w:rsidRDefault="00244A9E" w:rsidP="00244A9E">
      <w:pPr>
        <w:rPr>
          <w:sz w:val="28"/>
          <w:szCs w:val="24"/>
        </w:rPr>
      </w:pPr>
      <w:r w:rsidRPr="00244A9E">
        <w:rPr>
          <w:sz w:val="28"/>
          <w:szCs w:val="24"/>
        </w:rPr>
        <w:t>4.1 Регистрация</w:t>
      </w:r>
    </w:p>
    <w:p w14:paraId="31AFE25B" w14:textId="36C44D5D" w:rsid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> Пользователь вводит логин и пароль;</w:t>
      </w:r>
    </w:p>
    <w:p w14:paraId="7CC1F508" w14:textId="38DBA259" w:rsid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> проверка на наличие такого пользователя в системе;</w:t>
      </w:r>
    </w:p>
    <w:p w14:paraId="4AF88C98" w14:textId="5CDA373B" w:rsid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 xml:space="preserve"> пароль </w:t>
      </w:r>
      <w:proofErr w:type="spellStart"/>
      <w:r>
        <w:t>хешируется</w:t>
      </w:r>
      <w:proofErr w:type="spellEnd"/>
      <w:r>
        <w:t>;</w:t>
      </w:r>
    </w:p>
    <w:p w14:paraId="2FF8A1EA" w14:textId="7FEE3CCE" w:rsidR="00244A9E" w:rsidRP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> данные сохраняются в таблицу «</w:t>
      </w:r>
      <w:r>
        <w:rPr>
          <w:lang w:val="en-US"/>
        </w:rPr>
        <w:t>users</w:t>
      </w:r>
      <w:r>
        <w:t>».</w:t>
      </w:r>
    </w:p>
    <w:p w14:paraId="2C54F006" w14:textId="77777777" w:rsidR="00244A9E" w:rsidRPr="00244A9E" w:rsidRDefault="00244A9E" w:rsidP="00244A9E">
      <w:pPr>
        <w:ind w:firstLine="0"/>
      </w:pPr>
    </w:p>
    <w:p w14:paraId="45FE1165" w14:textId="5D351C0B" w:rsidR="00244A9E" w:rsidRPr="00244A9E" w:rsidRDefault="00244A9E" w:rsidP="00244A9E">
      <w:pPr>
        <w:rPr>
          <w:sz w:val="28"/>
          <w:szCs w:val="24"/>
        </w:rPr>
      </w:pPr>
      <w:r w:rsidRPr="00244A9E">
        <w:rPr>
          <w:sz w:val="28"/>
          <w:szCs w:val="24"/>
        </w:rPr>
        <w:t>4.</w:t>
      </w:r>
      <w:r w:rsidRPr="00F47B5E">
        <w:rPr>
          <w:sz w:val="28"/>
          <w:szCs w:val="24"/>
        </w:rPr>
        <w:t>2</w:t>
      </w:r>
      <w:r w:rsidRPr="00244A9E">
        <w:rPr>
          <w:sz w:val="28"/>
          <w:szCs w:val="24"/>
        </w:rPr>
        <w:t xml:space="preserve"> </w:t>
      </w:r>
      <w:r>
        <w:rPr>
          <w:sz w:val="28"/>
          <w:szCs w:val="24"/>
        </w:rPr>
        <w:t>Вход</w:t>
      </w:r>
    </w:p>
    <w:p w14:paraId="3EEE2722" w14:textId="77777777" w:rsid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> Пользователь вводит логин и пароль;</w:t>
      </w:r>
    </w:p>
    <w:p w14:paraId="51601C37" w14:textId="7C853C30" w:rsidR="00244A9E" w:rsidRP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 xml:space="preserve"> сервер ищет пользователя в БД и сравнивает </w:t>
      </w:r>
      <w:proofErr w:type="spellStart"/>
      <w:r>
        <w:t>хеши</w:t>
      </w:r>
      <w:proofErr w:type="spellEnd"/>
      <w:r>
        <w:t xml:space="preserve"> (</w:t>
      </w:r>
      <w:proofErr w:type="spellStart"/>
      <w:proofErr w:type="gramStart"/>
      <w:r>
        <w:rPr>
          <w:lang w:val="en-US"/>
        </w:rPr>
        <w:t>bcrypt</w:t>
      </w:r>
      <w:proofErr w:type="spellEnd"/>
      <w:r w:rsidRPr="00244A9E">
        <w:t>.</w:t>
      </w:r>
      <w:r>
        <w:rPr>
          <w:lang w:val="en-US"/>
        </w:rPr>
        <w:t>compare</w:t>
      </w:r>
      <w:proofErr w:type="gramEnd"/>
      <w:r w:rsidRPr="00244A9E">
        <w:t>);</w:t>
      </w:r>
    </w:p>
    <w:p w14:paraId="6F275427" w14:textId="2D1C6A1F" w:rsid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> при совпадении паролей – создается сессия.</w:t>
      </w:r>
    </w:p>
    <w:p w14:paraId="02D48B45" w14:textId="77777777" w:rsidR="00244A9E" w:rsidRDefault="00244A9E" w:rsidP="00244A9E">
      <w:pPr>
        <w:ind w:firstLine="0"/>
      </w:pPr>
    </w:p>
    <w:p w14:paraId="3769C21F" w14:textId="5E582A43" w:rsidR="00244A9E" w:rsidRDefault="00244A9E" w:rsidP="00244A9E">
      <w:pPr>
        <w:rPr>
          <w:sz w:val="28"/>
          <w:szCs w:val="24"/>
        </w:rPr>
      </w:pPr>
      <w:r w:rsidRPr="00244A9E">
        <w:rPr>
          <w:sz w:val="28"/>
          <w:szCs w:val="24"/>
        </w:rPr>
        <w:t>4.</w:t>
      </w:r>
      <w:r w:rsidR="00032D73">
        <w:rPr>
          <w:sz w:val="28"/>
          <w:szCs w:val="24"/>
        </w:rPr>
        <w:t>3</w:t>
      </w:r>
      <w:r w:rsidRPr="00244A9E">
        <w:rPr>
          <w:sz w:val="28"/>
          <w:szCs w:val="24"/>
        </w:rPr>
        <w:t xml:space="preserve"> </w:t>
      </w:r>
      <w:r>
        <w:rPr>
          <w:sz w:val="28"/>
          <w:szCs w:val="24"/>
        </w:rPr>
        <w:t>Выход</w:t>
      </w:r>
    </w:p>
    <w:p w14:paraId="1731A53F" w14:textId="6258AE3C" w:rsid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> Уничтожение сессии</w:t>
      </w:r>
      <w:r w:rsidR="00032D73">
        <w:t>.</w:t>
      </w:r>
    </w:p>
    <w:p w14:paraId="1BF42EF0" w14:textId="77777777" w:rsidR="00244A9E" w:rsidRDefault="00244A9E" w:rsidP="00244A9E">
      <w:pPr>
        <w:ind w:firstLine="0"/>
      </w:pPr>
    </w:p>
    <w:p w14:paraId="150336A8" w14:textId="59FB92EC" w:rsidR="00244A9E" w:rsidRDefault="00244A9E" w:rsidP="00244A9E">
      <w:pPr>
        <w:rPr>
          <w:sz w:val="28"/>
          <w:szCs w:val="24"/>
        </w:rPr>
      </w:pPr>
      <w:r w:rsidRPr="00244A9E">
        <w:rPr>
          <w:sz w:val="28"/>
          <w:szCs w:val="24"/>
        </w:rPr>
        <w:t>4.</w:t>
      </w:r>
      <w:r w:rsidR="00032D73">
        <w:rPr>
          <w:sz w:val="28"/>
          <w:szCs w:val="24"/>
        </w:rPr>
        <w:t>4</w:t>
      </w:r>
      <w:r w:rsidRPr="00244A9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Привязка аккаунта </w:t>
      </w:r>
    </w:p>
    <w:p w14:paraId="18C17383" w14:textId="097CD209" w:rsidR="00244A9E" w:rsidRP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> Пользователь пишет боты «</w:t>
      </w:r>
      <w:r w:rsidRPr="00244A9E">
        <w:t>/</w:t>
      </w:r>
      <w:r>
        <w:rPr>
          <w:lang w:val="en-US"/>
        </w:rPr>
        <w:t>start</w:t>
      </w:r>
      <w:r>
        <w:t>»;</w:t>
      </w:r>
    </w:p>
    <w:p w14:paraId="50792967" w14:textId="37113E78" w:rsidR="00244A9E" w:rsidRP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> бот просит ввести пользователя логин и пароль из БД</w:t>
      </w:r>
      <w:r w:rsidR="00032D73">
        <w:t>;</w:t>
      </w:r>
    </w:p>
    <w:p w14:paraId="533632D4" w14:textId="1DD5F9DF" w:rsidR="00244A9E" w:rsidRDefault="00244A9E" w:rsidP="00244A9E">
      <w:pPr>
        <w:ind w:firstLine="0"/>
      </w:pPr>
      <w:r>
        <w:rPr>
          <w:rFonts w:ascii="Algerian" w:hAnsi="Algerian"/>
        </w:rPr>
        <w:t>•</w:t>
      </w:r>
      <w:r>
        <w:t xml:space="preserve"> в случае совпадения – </w:t>
      </w:r>
      <w:r>
        <w:rPr>
          <w:lang w:val="en-US"/>
        </w:rPr>
        <w:t>TG</w:t>
      </w:r>
      <w:r w:rsidRPr="00244A9E">
        <w:t xml:space="preserve"> </w:t>
      </w:r>
      <w:r>
        <w:rPr>
          <w:lang w:val="en-US"/>
        </w:rPr>
        <w:t>ID</w:t>
      </w:r>
      <w:r w:rsidRPr="00244A9E">
        <w:t xml:space="preserve"> </w:t>
      </w:r>
      <w:r>
        <w:t xml:space="preserve">также сохраняется в БД, </w:t>
      </w:r>
      <w:r w:rsidR="00032D73">
        <w:t>связывая аккаунт.</w:t>
      </w:r>
    </w:p>
    <w:p w14:paraId="050F3BB3" w14:textId="77777777" w:rsidR="00032D73" w:rsidRDefault="00032D73" w:rsidP="00244A9E">
      <w:pPr>
        <w:ind w:firstLine="0"/>
      </w:pPr>
    </w:p>
    <w:p w14:paraId="3DC2DE75" w14:textId="75EF15BD" w:rsidR="00032D73" w:rsidRDefault="00032D73" w:rsidP="00032D73">
      <w:pPr>
        <w:rPr>
          <w:sz w:val="28"/>
          <w:szCs w:val="24"/>
        </w:rPr>
      </w:pPr>
      <w:r w:rsidRPr="00244A9E">
        <w:rPr>
          <w:sz w:val="28"/>
          <w:szCs w:val="24"/>
        </w:rPr>
        <w:t>4.</w:t>
      </w:r>
      <w:r>
        <w:rPr>
          <w:sz w:val="28"/>
          <w:szCs w:val="24"/>
        </w:rPr>
        <w:t>5</w:t>
      </w:r>
      <w:r w:rsidRPr="00244A9E">
        <w:rPr>
          <w:sz w:val="28"/>
          <w:szCs w:val="24"/>
        </w:rPr>
        <w:t xml:space="preserve"> </w:t>
      </w:r>
      <w:r>
        <w:rPr>
          <w:sz w:val="28"/>
          <w:szCs w:val="24"/>
        </w:rPr>
        <w:t>Работа бота</w:t>
      </w:r>
    </w:p>
    <w:p w14:paraId="495C6A34" w14:textId="0EFCAA1B" w:rsidR="00032D73" w:rsidRPr="00032D73" w:rsidRDefault="00032D73" w:rsidP="00032D73">
      <w:pPr>
        <w:ind w:firstLine="0"/>
      </w:pPr>
      <w:r w:rsidRPr="00032D73">
        <w:rPr>
          <w:rFonts w:ascii="Algerian" w:hAnsi="Algerian"/>
        </w:rPr>
        <w:t>•</w:t>
      </w:r>
      <w:r w:rsidRPr="00032D73">
        <w:rPr>
          <w:lang w:val="en-US"/>
        </w:rPr>
        <w:t> </w:t>
      </w:r>
      <w:r w:rsidRPr="00032D73">
        <w:t>«/</w:t>
      </w:r>
      <w:r>
        <w:rPr>
          <w:lang w:val="en-US"/>
        </w:rPr>
        <w:t>add</w:t>
      </w:r>
      <w:r w:rsidRPr="00032D73">
        <w:t xml:space="preserve">» - </w:t>
      </w:r>
      <w:r>
        <w:t>команда</w:t>
      </w:r>
      <w:r w:rsidRPr="00032D73">
        <w:t xml:space="preserve"> </w:t>
      </w:r>
      <w:r>
        <w:t>для добавления элемента в таблицу (просто текст)</w:t>
      </w:r>
      <w:r w:rsidRPr="00032D73">
        <w:t>;</w:t>
      </w:r>
    </w:p>
    <w:p w14:paraId="37ECD514" w14:textId="4CB00825" w:rsidR="00032D73" w:rsidRPr="00032D73" w:rsidRDefault="00032D73" w:rsidP="00032D73">
      <w:pPr>
        <w:ind w:firstLine="0"/>
      </w:pPr>
      <w:r w:rsidRPr="00032D73">
        <w:rPr>
          <w:rFonts w:ascii="Algerian" w:hAnsi="Algerian"/>
        </w:rPr>
        <w:t>•</w:t>
      </w:r>
      <w:r w:rsidRPr="00032D73">
        <w:rPr>
          <w:lang w:val="en-US"/>
        </w:rPr>
        <w:t> </w:t>
      </w:r>
      <w:r w:rsidRPr="00032D73">
        <w:t>«/</w:t>
      </w:r>
      <w:r>
        <w:rPr>
          <w:lang w:val="en-US"/>
        </w:rPr>
        <w:t>list</w:t>
      </w:r>
      <w:r w:rsidRPr="00032D73">
        <w:t>»</w:t>
      </w:r>
      <w:r>
        <w:t xml:space="preserve"> -</w:t>
      </w:r>
      <w:r w:rsidRPr="00032D73">
        <w:t xml:space="preserve"> </w:t>
      </w:r>
      <w:r>
        <w:t xml:space="preserve">выводит список элементов из таблицы вместе с их </w:t>
      </w:r>
      <w:r>
        <w:rPr>
          <w:lang w:val="en-US"/>
        </w:rPr>
        <w:t>ID</w:t>
      </w:r>
      <w:r w:rsidRPr="00032D73">
        <w:t>;</w:t>
      </w:r>
    </w:p>
    <w:p w14:paraId="1948633B" w14:textId="646EB2D5" w:rsidR="00032D73" w:rsidRPr="00032D73" w:rsidRDefault="00032D73" w:rsidP="00032D73">
      <w:pPr>
        <w:ind w:firstLine="0"/>
      </w:pPr>
      <w:r w:rsidRPr="00032D73">
        <w:rPr>
          <w:rFonts w:ascii="Algerian" w:hAnsi="Algerian"/>
        </w:rPr>
        <w:t>•</w:t>
      </w:r>
      <w:r w:rsidRPr="00032D73">
        <w:rPr>
          <w:lang w:val="en-US"/>
        </w:rPr>
        <w:t> </w:t>
      </w:r>
      <w:r w:rsidRPr="00032D73">
        <w:t>«/</w:t>
      </w:r>
      <w:r>
        <w:rPr>
          <w:lang w:val="en-US"/>
        </w:rPr>
        <w:t>edit</w:t>
      </w:r>
      <w:r w:rsidRPr="00032D73">
        <w:t>»</w:t>
      </w:r>
      <w:r>
        <w:t xml:space="preserve"> - производит замену элемента по его </w:t>
      </w:r>
      <w:r>
        <w:rPr>
          <w:lang w:val="en-US"/>
        </w:rPr>
        <w:t>ID</w:t>
      </w:r>
      <w:r w:rsidRPr="00032D73">
        <w:t>;</w:t>
      </w:r>
    </w:p>
    <w:p w14:paraId="05CF7F55" w14:textId="6D20E7BB" w:rsidR="00032D73" w:rsidRPr="00032D73" w:rsidRDefault="00032D73" w:rsidP="00032D73">
      <w:pPr>
        <w:ind w:firstLine="0"/>
      </w:pPr>
      <w:r w:rsidRPr="00032D73">
        <w:rPr>
          <w:rFonts w:ascii="Algerian" w:hAnsi="Algerian"/>
        </w:rPr>
        <w:t>•</w:t>
      </w:r>
      <w:r w:rsidRPr="00032D73">
        <w:rPr>
          <w:lang w:val="en-US"/>
        </w:rPr>
        <w:t> </w:t>
      </w:r>
      <w:r w:rsidRPr="00032D73">
        <w:t>«/</w:t>
      </w:r>
      <w:r>
        <w:rPr>
          <w:lang w:val="en-US"/>
        </w:rPr>
        <w:t>delete</w:t>
      </w:r>
      <w:r w:rsidRPr="00032D73">
        <w:t>»</w:t>
      </w:r>
      <w:r>
        <w:t xml:space="preserve"> - производит удаление элемента из БД по его </w:t>
      </w:r>
      <w:r>
        <w:rPr>
          <w:lang w:val="en-US"/>
        </w:rPr>
        <w:t>ID</w:t>
      </w:r>
      <w:r w:rsidRPr="00032D73">
        <w:t>.</w:t>
      </w:r>
    </w:p>
    <w:p w14:paraId="6C7450C1" w14:textId="77777777" w:rsidR="00032D73" w:rsidRPr="00032D73" w:rsidRDefault="00032D73" w:rsidP="00032D73">
      <w:pPr>
        <w:ind w:firstLine="0"/>
      </w:pPr>
    </w:p>
    <w:p w14:paraId="13C45D73" w14:textId="09138E80" w:rsidR="00032D73" w:rsidRPr="00032D73" w:rsidRDefault="00032D73" w:rsidP="00244A9E">
      <w:pPr>
        <w:ind w:firstLine="0"/>
      </w:pPr>
    </w:p>
    <w:p w14:paraId="2D2E64AF" w14:textId="77777777" w:rsidR="00244A9E" w:rsidRPr="00032D73" w:rsidRDefault="00244A9E" w:rsidP="00244A9E">
      <w:pPr>
        <w:rPr>
          <w:sz w:val="28"/>
          <w:szCs w:val="24"/>
        </w:rPr>
      </w:pPr>
    </w:p>
    <w:p w14:paraId="40F1BD98" w14:textId="77777777" w:rsidR="00244A9E" w:rsidRPr="00032D73" w:rsidRDefault="00244A9E" w:rsidP="00244A9E">
      <w:pPr>
        <w:ind w:firstLine="0"/>
      </w:pPr>
    </w:p>
    <w:p w14:paraId="5F3A9FF8" w14:textId="77777777" w:rsidR="00244A9E" w:rsidRPr="00032D73" w:rsidRDefault="00244A9E" w:rsidP="00244A9E">
      <w:pPr>
        <w:rPr>
          <w:sz w:val="28"/>
          <w:szCs w:val="24"/>
        </w:rPr>
      </w:pPr>
    </w:p>
    <w:p w14:paraId="6B10FE3E" w14:textId="77777777" w:rsidR="00244A9E" w:rsidRPr="00032D73" w:rsidRDefault="00244A9E" w:rsidP="00244A9E">
      <w:pPr>
        <w:rPr>
          <w:sz w:val="28"/>
          <w:szCs w:val="24"/>
        </w:rPr>
      </w:pPr>
    </w:p>
    <w:p w14:paraId="2FF91AAF" w14:textId="77777777" w:rsidR="00952980" w:rsidRDefault="00952980" w:rsidP="00032D73">
      <w:pPr>
        <w:rPr>
          <w:b/>
          <w:bCs/>
          <w:sz w:val="28"/>
          <w:szCs w:val="24"/>
        </w:rPr>
      </w:pPr>
    </w:p>
    <w:p w14:paraId="3B220520" w14:textId="77777777" w:rsidR="00952980" w:rsidRDefault="00952980" w:rsidP="00032D73">
      <w:pPr>
        <w:rPr>
          <w:b/>
          <w:bCs/>
          <w:sz w:val="28"/>
          <w:szCs w:val="24"/>
        </w:rPr>
      </w:pPr>
    </w:p>
    <w:p w14:paraId="530F24B2" w14:textId="028172E9" w:rsidR="00032D73" w:rsidRDefault="00032D73" w:rsidP="00032D7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Pr="00CA3906">
        <w:rPr>
          <w:b/>
          <w:bCs/>
          <w:sz w:val="28"/>
          <w:szCs w:val="24"/>
        </w:rPr>
        <w:t>.</w:t>
      </w:r>
      <w:r w:rsidRPr="00334BD8">
        <w:rPr>
          <w:b/>
          <w:bCs/>
          <w:sz w:val="28"/>
          <w:szCs w:val="24"/>
        </w:rPr>
        <w:t> </w:t>
      </w:r>
      <w:r>
        <w:rPr>
          <w:b/>
          <w:bCs/>
          <w:sz w:val="28"/>
          <w:szCs w:val="24"/>
        </w:rPr>
        <w:t>Вывод</w:t>
      </w:r>
    </w:p>
    <w:p w14:paraId="33321E63" w14:textId="64927035" w:rsidR="00032D73" w:rsidRDefault="00032D73" w:rsidP="00032D73">
      <w:r w:rsidRPr="00032D73">
        <w:t>Разработанное решение успешно соответствует требованиям задачи, обеспечивая корректную интеграцию Telegram и авторизацию, с потенциалом для дальнейшего развития. При работе возникла проблема неверной интерпретации запросов искусственным интеллектом, которую удалось решить через диалог с уточняющими вопросами, что привело к положительному результату.</w:t>
      </w:r>
      <w:r>
        <w:br w:type="page"/>
      </w:r>
    </w:p>
    <w:p w14:paraId="60E7905F" w14:textId="646163FC" w:rsidR="00032D73" w:rsidRDefault="00032D73" w:rsidP="00032D7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lastRenderedPageBreak/>
        <w:t>Приложение</w:t>
      </w:r>
      <w:r w:rsidRPr="00F47B5E">
        <w:rPr>
          <w:b/>
          <w:bCs/>
          <w:sz w:val="28"/>
          <w:szCs w:val="24"/>
          <w:lang w:val="en-US"/>
        </w:rPr>
        <w:t xml:space="preserve"> 1. </w:t>
      </w:r>
      <w:r>
        <w:rPr>
          <w:b/>
          <w:bCs/>
          <w:sz w:val="28"/>
          <w:szCs w:val="24"/>
        </w:rPr>
        <w:t>Код</w:t>
      </w:r>
      <w:r w:rsidRPr="00F47B5E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</w:rPr>
        <w:t>программы</w:t>
      </w:r>
      <w:r w:rsidRPr="00F47B5E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>INIT</w:t>
      </w:r>
      <w:r w:rsidRPr="00F47B5E">
        <w:rPr>
          <w:b/>
          <w:bCs/>
          <w:sz w:val="28"/>
          <w:szCs w:val="24"/>
          <w:lang w:val="en-US"/>
        </w:rPr>
        <w:t>.</w:t>
      </w:r>
      <w:r>
        <w:rPr>
          <w:b/>
          <w:bCs/>
          <w:sz w:val="28"/>
          <w:szCs w:val="24"/>
          <w:lang w:val="en-US"/>
        </w:rPr>
        <w:t>SQL</w:t>
      </w:r>
    </w:p>
    <w:p w14:paraId="5CC307D1" w14:textId="77777777" w:rsidR="00032D73" w:rsidRPr="00032D73" w:rsidRDefault="00032D73" w:rsidP="00032D73">
      <w:pPr>
        <w:rPr>
          <w:b/>
          <w:bCs/>
          <w:sz w:val="22"/>
          <w:szCs w:val="20"/>
          <w:lang w:val="en-US"/>
        </w:rPr>
      </w:pPr>
    </w:p>
    <w:p w14:paraId="7B5392B1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CREATE DATABASE IF NOT EXISTS </w:t>
      </w:r>
      <w:proofErr w:type="spellStart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todolist</w:t>
      </w:r>
      <w:proofErr w:type="spellEnd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;</w:t>
      </w:r>
    </w:p>
    <w:p w14:paraId="502F84D0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4A070AC9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USE </w:t>
      </w:r>
      <w:proofErr w:type="spellStart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todolist</w:t>
      </w:r>
      <w:proofErr w:type="spellEnd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;</w:t>
      </w:r>
    </w:p>
    <w:p w14:paraId="0B359817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22186062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CREATE TABLE IF NOT EXISTS users (</w:t>
      </w:r>
    </w:p>
    <w:p w14:paraId="1C3641A8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    id INT AUTO_INCREMENT PRIMARY KEY,</w:t>
      </w:r>
    </w:p>
    <w:p w14:paraId="68818A64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username </w:t>
      </w:r>
      <w:proofErr w:type="gramStart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50) NOT NULL UNIQUE,</w:t>
      </w:r>
    </w:p>
    <w:p w14:paraId="4CA71FA7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password </w:t>
      </w:r>
      <w:proofErr w:type="gramStart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255) NOT NULL,</w:t>
      </w:r>
    </w:p>
    <w:p w14:paraId="42763723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</w:t>
      </w:r>
      <w:proofErr w:type="spellStart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telegram_id</w:t>
      </w:r>
      <w:proofErr w:type="spellEnd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</w:t>
      </w:r>
      <w:proofErr w:type="gramStart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50) UNIQUE</w:t>
      </w:r>
    </w:p>
    <w:p w14:paraId="4C2E2204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);</w:t>
      </w:r>
    </w:p>
    <w:p w14:paraId="20DBC74D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</w:p>
    <w:p w14:paraId="2A799244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CREATE TABLE IF NOT EXISTS items (</w:t>
      </w:r>
    </w:p>
    <w:p w14:paraId="14ED0483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    id INT AUTO_INCREMENT PRIMARY KEY,</w:t>
      </w:r>
    </w:p>
    <w:p w14:paraId="63D2C5D8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text </w:t>
      </w:r>
      <w:proofErr w:type="gramStart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VARCHAR(</w:t>
      </w:r>
      <w:proofErr w:type="gramEnd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255) NOT NULL,</w:t>
      </w:r>
    </w:p>
    <w:p w14:paraId="27FCC869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    </w:t>
      </w:r>
      <w:proofErr w:type="spellStart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user_id</w:t>
      </w:r>
      <w:proofErr w:type="spellEnd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 xml:space="preserve"> INT,</w:t>
      </w:r>
    </w:p>
    <w:p w14:paraId="27A12EED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  <w:lang w:val="en-US"/>
        </w:rPr>
      </w:pPr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    FOREIGN KEY (</w:t>
      </w:r>
      <w:proofErr w:type="spellStart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user_id</w:t>
      </w:r>
      <w:proofErr w:type="spellEnd"/>
      <w:r w:rsidRPr="00032D73">
        <w:rPr>
          <w:rFonts w:ascii="Yu Gothic UI Semibold" w:eastAsia="Yu Gothic UI Semibold" w:hAnsi="Yu Gothic UI Semibold"/>
          <w:sz w:val="20"/>
          <w:szCs w:val="18"/>
          <w:lang w:val="en-US"/>
        </w:rPr>
        <w:t>) REFERENCES users(id)</w:t>
      </w:r>
    </w:p>
    <w:p w14:paraId="6D91F836" w14:textId="77777777" w:rsidR="00032D73" w:rsidRPr="00032D73" w:rsidRDefault="00032D73" w:rsidP="00032D73">
      <w:pPr>
        <w:spacing w:line="240" w:lineRule="auto"/>
        <w:ind w:firstLine="0"/>
        <w:rPr>
          <w:rFonts w:ascii="Yu Gothic UI Semibold" w:eastAsia="Yu Gothic UI Semibold" w:hAnsi="Yu Gothic UI Semibold"/>
          <w:sz w:val="20"/>
          <w:szCs w:val="18"/>
        </w:rPr>
      </w:pPr>
      <w:r w:rsidRPr="00032D73">
        <w:rPr>
          <w:rFonts w:ascii="Yu Gothic UI Semibold" w:eastAsia="Yu Gothic UI Semibold" w:hAnsi="Yu Gothic UI Semibold"/>
          <w:sz w:val="20"/>
          <w:szCs w:val="18"/>
        </w:rPr>
        <w:t>);</w:t>
      </w:r>
    </w:p>
    <w:p w14:paraId="178A9B67" w14:textId="77777777" w:rsidR="00032D73" w:rsidRPr="00032D73" w:rsidRDefault="00032D73" w:rsidP="00032D73">
      <w:pPr>
        <w:rPr>
          <w:b/>
          <w:bCs/>
          <w:sz w:val="28"/>
          <w:szCs w:val="24"/>
        </w:rPr>
      </w:pPr>
    </w:p>
    <w:p w14:paraId="37BB7CD1" w14:textId="0EFE2A3B" w:rsidR="00032D73" w:rsidRDefault="00032D73" w:rsidP="00244A9E">
      <w:pPr>
        <w:ind w:firstLine="0"/>
      </w:pPr>
      <w:r>
        <w:br w:type="page"/>
      </w:r>
    </w:p>
    <w:p w14:paraId="681DB523" w14:textId="0BEC0851" w:rsidR="00032D73" w:rsidRPr="00F47B5E" w:rsidRDefault="00032D73" w:rsidP="00032D7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Приложение </w:t>
      </w:r>
      <w:r w:rsidRPr="00032D73">
        <w:rPr>
          <w:b/>
          <w:bCs/>
          <w:sz w:val="28"/>
          <w:szCs w:val="24"/>
        </w:rPr>
        <w:t>2</w:t>
      </w:r>
      <w:r>
        <w:rPr>
          <w:b/>
          <w:bCs/>
          <w:sz w:val="28"/>
          <w:szCs w:val="24"/>
        </w:rPr>
        <w:t>. Код программы</w:t>
      </w:r>
      <w:r w:rsidRPr="00F47B5E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  <w:lang w:val="en-US"/>
        </w:rPr>
        <w:t>INDEX</w:t>
      </w:r>
      <w:r w:rsidRPr="00F47B5E">
        <w:rPr>
          <w:b/>
          <w:bCs/>
          <w:sz w:val="28"/>
          <w:szCs w:val="24"/>
        </w:rPr>
        <w:t>.</w:t>
      </w:r>
      <w:r>
        <w:rPr>
          <w:b/>
          <w:bCs/>
          <w:sz w:val="28"/>
          <w:szCs w:val="24"/>
          <w:lang w:val="en-US"/>
        </w:rPr>
        <w:t>HTML</w:t>
      </w:r>
    </w:p>
    <w:p w14:paraId="1564520A" w14:textId="77777777" w:rsidR="00032D73" w:rsidRPr="00F47B5E" w:rsidRDefault="00032D73" w:rsidP="00032D73">
      <w:pPr>
        <w:rPr>
          <w:b/>
          <w:bCs/>
          <w:sz w:val="22"/>
          <w:szCs w:val="20"/>
        </w:rPr>
      </w:pPr>
    </w:p>
    <w:p w14:paraId="4AADAC09" w14:textId="77777777" w:rsidR="00032D73" w:rsidRPr="00F47B5E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</w:rPr>
      </w:pPr>
      <w:r w:rsidRPr="00F47B5E">
        <w:rPr>
          <w:rFonts w:ascii="Yu Gothic UI Semibold" w:eastAsia="Yu Gothic UI Semibold" w:hAnsi="Yu Gothic UI Semibold" w:cstheme="minorHAnsi"/>
          <w:sz w:val="20"/>
          <w:szCs w:val="20"/>
        </w:rPr>
        <w:t>&lt;!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DOCTYPE</w:t>
      </w:r>
      <w:r w:rsidRPr="00F47B5E">
        <w:rPr>
          <w:rFonts w:ascii="Yu Gothic UI Semibold" w:eastAsia="Yu Gothic UI Semibold" w:hAnsi="Yu Gothic UI Semibold" w:cstheme="minorHAnsi"/>
          <w:sz w:val="20"/>
          <w:szCs w:val="20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html</w:t>
      </w:r>
      <w:r w:rsidRPr="00F47B5E">
        <w:rPr>
          <w:rFonts w:ascii="Yu Gothic UI Semibold" w:eastAsia="Yu Gothic UI Semibold" w:hAnsi="Yu Gothic UI Semibold" w:cstheme="minorHAnsi"/>
          <w:sz w:val="20"/>
          <w:szCs w:val="20"/>
        </w:rPr>
        <w:t>&gt;</w:t>
      </w:r>
    </w:p>
    <w:p w14:paraId="03ADBAC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&lt;html lang="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ru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3AE402A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&lt;head&gt;</w:t>
      </w:r>
    </w:p>
    <w:p w14:paraId="58473CC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&lt;meta charset="UTF-8"&gt;</w:t>
      </w:r>
    </w:p>
    <w:p w14:paraId="3FF466C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&lt;meta name="viewport" content="width=device-width, initial-scale=2.0"&gt;</w:t>
      </w:r>
    </w:p>
    <w:p w14:paraId="1E17C61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&lt;title&gt;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Список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задач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&lt;/title&gt;</w:t>
      </w:r>
    </w:p>
    <w:p w14:paraId="1118675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&lt;style&gt;</w:t>
      </w:r>
    </w:p>
    <w:p w14:paraId="7040FA1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body {</w:t>
      </w:r>
    </w:p>
    <w:p w14:paraId="07C68EB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font-family: 'Arial', sans-serif;</w:t>
      </w:r>
    </w:p>
    <w:p w14:paraId="675D8D7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max-width: 700px;</w:t>
      </w:r>
    </w:p>
    <w:p w14:paraId="0B0A0F8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margin: 0 auto;</w:t>
      </w:r>
    </w:p>
    <w:p w14:paraId="1C01EE4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300px;</w:t>
      </w:r>
    </w:p>
    <w:p w14:paraId="111F03E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background-color: #ffffff00; </w:t>
      </w:r>
    </w:p>
    <w:p w14:paraId="6DE5237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black;</w:t>
      </w:r>
    </w:p>
    <w:p w14:paraId="0A8E335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C5489E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223BB2C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h2 {</w:t>
      </w:r>
    </w:p>
    <w:p w14:paraId="6746047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#333;</w:t>
      </w:r>
    </w:p>
    <w:p w14:paraId="0425F4F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0;</w:t>
      </w:r>
    </w:p>
    <w:p w14:paraId="3F346AB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text-align: center;</w:t>
      </w:r>
    </w:p>
    <w:p w14:paraId="58EFFD3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font-size: 24px;</w:t>
      </w:r>
    </w:p>
    <w:p w14:paraId="09D34E4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20px;</w:t>
      </w:r>
    </w:p>
    <w:p w14:paraId="0A6DCA7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30FCE93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718B760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.input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-group {</w:t>
      </w:r>
    </w:p>
    <w:p w14:paraId="0E3B302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15px;</w:t>
      </w:r>
    </w:p>
    <w:p w14:paraId="0FB3F52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5D0CBF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362D5A5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input {</w:t>
      </w:r>
    </w:p>
    <w:p w14:paraId="04EF510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12px;</w:t>
      </w:r>
    </w:p>
    <w:p w14:paraId="6C049E2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margin: 8px 0;</w:t>
      </w:r>
    </w:p>
    <w:p w14:paraId="0834673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border: 1px solid #ddd;</w:t>
      </w:r>
    </w:p>
    <w:p w14:paraId="5D682DB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border-radius: 8px;</w:t>
      </w:r>
    </w:p>
    <w:p w14:paraId="00AE16E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width: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calc(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100% - 26px);</w:t>
      </w:r>
    </w:p>
    <w:p w14:paraId="31B069F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box-sizing: content-box;</w:t>
      </w:r>
    </w:p>
    <w:p w14:paraId="57DDF35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font-size: 16px;</w:t>
      </w:r>
    </w:p>
    <w:p w14:paraId="78CDF27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FDB9FE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7791AD9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.button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-group {</w:t>
      </w:r>
    </w:p>
    <w:p w14:paraId="2ABD69C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  display: flex;</w:t>
      </w:r>
    </w:p>
    <w:p w14:paraId="3F909F5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justify-content: space-between;</w:t>
      </w:r>
    </w:p>
    <w:p w14:paraId="2A3D731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20px;</w:t>
      </w:r>
    </w:p>
    <w:p w14:paraId="12762DA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AC30F4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082DF0E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button {</w:t>
      </w:r>
    </w:p>
    <w:p w14:paraId="6580C80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12px 20px;</w:t>
      </w:r>
    </w:p>
    <w:p w14:paraId="1885BDA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#212121d8;</w:t>
      </w:r>
    </w:p>
    <w:p w14:paraId="5DC8BF9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white;</w:t>
      </w:r>
    </w:p>
    <w:p w14:paraId="796A4E6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border: none;</w:t>
      </w:r>
    </w:p>
    <w:p w14:paraId="7E4FBE9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border-radius: 8px;</w:t>
      </w:r>
    </w:p>
    <w:p w14:paraId="545028D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cursor: pointer;</w:t>
      </w:r>
    </w:p>
    <w:p w14:paraId="223B5C3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transition: all 0.3s;</w:t>
      </w:r>
    </w:p>
    <w:p w14:paraId="5A4D152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font-size: 16px;</w:t>
      </w:r>
    </w:p>
    <w:p w14:paraId="5A313FF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font-weight: bold;</w:t>
      </w:r>
    </w:p>
    <w:p w14:paraId="2E70264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box-shadow: 0 2px 5px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rgba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0, 0, 0, 0.2);</w:t>
      </w:r>
    </w:p>
    <w:p w14:paraId="1F78233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48%;</w:t>
      </w:r>
    </w:p>
    <w:p w14:paraId="5EEBD72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18A9319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2DE0E39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button:hover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27891C3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#212121d8;</w:t>
      </w:r>
    </w:p>
    <w:p w14:paraId="520C081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transform: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translateY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(-2px);</w:t>
      </w:r>
    </w:p>
    <w:p w14:paraId="329FA80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box-shadow: 0 4px 8px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rgba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0, 0, 0, 0.3);</w:t>
      </w:r>
    </w:p>
    <w:p w14:paraId="31FE2BE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7EE6ED1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7C22AA0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table {</w:t>
      </w:r>
    </w:p>
    <w:p w14:paraId="58E2AA2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table-layout: fixed;</w:t>
      </w:r>
    </w:p>
    <w:p w14:paraId="0AA5CC7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100%;</w:t>
      </w:r>
    </w:p>
    <w:p w14:paraId="15A1E39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border-collapse: collapse;</w:t>
      </w:r>
    </w:p>
    <w:p w14:paraId="7EA438E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20px;</w:t>
      </w:r>
    </w:p>
    <w:p w14:paraId="7D288A4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#f3f3f3;</w:t>
      </w:r>
    </w:p>
    <w:p w14:paraId="174CB54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border-radius: 4px;</w:t>
      </w:r>
    </w:p>
    <w:p w14:paraId="74D2702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overflow: hidden;</w:t>
      </w:r>
    </w:p>
    <w:p w14:paraId="482482F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3BC0598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5D3855A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th:nth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-child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(1) { width: 5%; }</w:t>
      </w:r>
    </w:p>
    <w:p w14:paraId="553BDDC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th:nth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-child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(2) { width: 55%; }</w:t>
      </w:r>
    </w:p>
    <w:p w14:paraId="74B83F3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th:nth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-child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(3) { width: 25%; }</w:t>
      </w:r>
    </w:p>
    <w:p w14:paraId="5B5ECB1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5EA3348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, td {</w:t>
      </w:r>
    </w:p>
    <w:p w14:paraId="36224DA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border: 1px solid #6665658f;</w:t>
      </w:r>
    </w:p>
    <w:p w14:paraId="5D0A8F4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padding: 14px;</w:t>
      </w:r>
    </w:p>
    <w:p w14:paraId="7927A82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  text-align: center;</w:t>
      </w:r>
    </w:p>
    <w:p w14:paraId="016AC8B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#000000;</w:t>
      </w:r>
    </w:p>
    <w:p w14:paraId="78A2171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7D5E04E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1AEE4AD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42B8D90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#C0C0C0;</w:t>
      </w:r>
    </w:p>
    <w:p w14:paraId="486A44E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font-weight: bold;</w:t>
      </w:r>
    </w:p>
    <w:p w14:paraId="2FE2DCB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2D3B11A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4E2223F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.error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0EC9A55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color: red;</w:t>
      </w:r>
    </w:p>
    <w:p w14:paraId="68D833A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none;</w:t>
      </w:r>
    </w:p>
    <w:p w14:paraId="4942409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5px;</w:t>
      </w:r>
    </w:p>
    <w:p w14:paraId="0DB5DB0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font-weight: bold;</w:t>
      </w:r>
    </w:p>
    <w:p w14:paraId="14A01EB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text-align: center;</w:t>
      </w:r>
    </w:p>
    <w:p w14:paraId="5DC637E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185B7D5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08E39BE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.logout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1EE133C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background-color: #212121d8;</w:t>
      </w:r>
    </w:p>
    <w:p w14:paraId="408C35F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auto;</w:t>
      </w:r>
    </w:p>
    <w:p w14:paraId="5DFFAC1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15px;</w:t>
      </w:r>
    </w:p>
    <w:p w14:paraId="347A846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position: absolute;</w:t>
      </w:r>
    </w:p>
    <w:p w14:paraId="5B36B2F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top: 100px;</w:t>
      </w:r>
    </w:p>
    <w:p w14:paraId="5C7CB37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right: 100px;</w:t>
      </w:r>
    </w:p>
    <w:p w14:paraId="36FE31E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0CE2C6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08B884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.edit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53F7B92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70px;</w:t>
      </w:r>
    </w:p>
    <w:p w14:paraId="6185D65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margin-right: 5px;</w:t>
      </w:r>
    </w:p>
    <w:p w14:paraId="667CC00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align-items: center;</w:t>
      </w:r>
    </w:p>
    <w:p w14:paraId="5ADF2F5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justify-content: center;</w:t>
      </w:r>
    </w:p>
    <w:p w14:paraId="3F273CC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inline-flex;</w:t>
      </w:r>
    </w:p>
    <w:p w14:paraId="5F53458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height: 30px;</w:t>
      </w:r>
    </w:p>
    <w:p w14:paraId="18A0395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5C3C55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277AB6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.delete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</w:t>
      </w:r>
    </w:p>
    <w:p w14:paraId="53F7326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width: 70px;</w:t>
      </w:r>
    </w:p>
    <w:p w14:paraId="4D54BAA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align-items: center;</w:t>
      </w:r>
    </w:p>
    <w:p w14:paraId="4688BB4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justify-content: center;</w:t>
      </w:r>
    </w:p>
    <w:p w14:paraId="0686931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inline-flex;</w:t>
      </w:r>
    </w:p>
    <w:p w14:paraId="73C6184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height: 30px;</w:t>
      </w:r>
    </w:p>
    <w:p w14:paraId="119E086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76B427B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    </w:t>
      </w:r>
    </w:p>
    <w:p w14:paraId="78644CF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.task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-input-group {</w:t>
      </w:r>
    </w:p>
    <w:p w14:paraId="3AEA075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display: flex;</w:t>
      </w:r>
    </w:p>
    <w:p w14:paraId="3F28331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gap: 10px;</w:t>
      </w:r>
    </w:p>
    <w:p w14:paraId="043D438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margin-bottom: 10px;</w:t>
      </w:r>
    </w:p>
    <w:p w14:paraId="3D53D4F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41E533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.task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-input-group button {</w:t>
      </w:r>
    </w:p>
    <w:p w14:paraId="2A6C0B8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margin-top: 8px;</w:t>
      </w:r>
    </w:p>
    <w:p w14:paraId="0E02EEA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height: 44px;</w:t>
      </w:r>
    </w:p>
    <w:p w14:paraId="2189F70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4D76FA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</w:p>
    <w:p w14:paraId="17E37A3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#taskInput {</w:t>
      </w:r>
    </w:p>
    <w:p w14:paraId="0CD559D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flex-grow: 1;</w:t>
      </w:r>
    </w:p>
    <w:p w14:paraId="6FE370B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3688C8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&lt;/style&gt;</w:t>
      </w:r>
    </w:p>
    <w:p w14:paraId="5CE4D62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&lt;/head&gt;</w:t>
      </w:r>
    </w:p>
    <w:p w14:paraId="51F8D40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&lt;body&gt;</w:t>
      </w:r>
    </w:p>
    <w:p w14:paraId="51EB41B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&lt;div class="auth-container" id="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authContainer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49462C7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&lt;h2&gt;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Вход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&lt;/h2&gt;</w:t>
      </w:r>
    </w:p>
    <w:p w14:paraId="24253A5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&lt;div class="input-group"&gt;</w:t>
      </w:r>
    </w:p>
    <w:p w14:paraId="433BABF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&lt;input type="text" id="username" placeholder="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Логин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634006F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&lt;input type="password" id="password" placeholder="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2A57A6A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&lt;/div&gt;</w:t>
      </w:r>
    </w:p>
    <w:p w14:paraId="7FA0BFE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&lt;div class="button-group"&gt;</w:t>
      </w:r>
    </w:p>
    <w:p w14:paraId="54EF41C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&lt;button onclick="login()"&gt;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войти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79BB847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&lt;button onclick="register()"&gt;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зарегистрироваться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29D6089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&lt;/div&gt;</w:t>
      </w:r>
    </w:p>
    <w:p w14:paraId="1314AC2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&lt;p id="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class="error"&gt;&lt;/p&gt;</w:t>
      </w:r>
    </w:p>
    <w:p w14:paraId="1B1C199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&lt;/div&gt;</w:t>
      </w:r>
    </w:p>
    <w:p w14:paraId="200ED17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</w:t>
      </w:r>
    </w:p>
    <w:p w14:paraId="73873FC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&lt;div class="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todo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-container" id="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todoContainer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style="display: none;"&gt;</w:t>
      </w:r>
    </w:p>
    <w:p w14:paraId="26A6F5A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&lt;h2&gt;To-Do List&lt;/h2&gt;</w:t>
      </w:r>
    </w:p>
    <w:p w14:paraId="6E2A2C2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&lt;button class="logout-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onclick="logout()"&gt;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выйти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&lt;/button&gt;</w:t>
      </w:r>
    </w:p>
    <w:p w14:paraId="62EDC2D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&lt;div class="task-input-group"&gt;</w:t>
      </w:r>
    </w:p>
    <w:p w14:paraId="565996B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&lt;input type="text" id="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taskInput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placeholder="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Новая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задача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45F6C83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&lt;button onclick="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addTask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()"&gt;add&lt;/button&gt;</w:t>
      </w:r>
    </w:p>
    <w:p w14:paraId="276AA2A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&lt;/div&gt;</w:t>
      </w:r>
    </w:p>
    <w:p w14:paraId="40EE592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&lt;p id="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 class="error"&gt;&lt;/p&gt;</w:t>
      </w:r>
    </w:p>
    <w:p w14:paraId="12DFE6E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&lt;table id="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taskTable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"&gt;</w:t>
      </w:r>
    </w:p>
    <w:p w14:paraId="32A9A6F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&lt;tr&gt;</w:t>
      </w:r>
    </w:p>
    <w:p w14:paraId="317778B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&lt;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&gt;№&lt;/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</w:t>
      </w:r>
    </w:p>
    <w:p w14:paraId="4F600C8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&lt;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&gt;Text&lt;/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</w:t>
      </w:r>
    </w:p>
    <w:p w14:paraId="32CC97E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    &lt;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&gt;Action&lt;/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&gt;</w:t>
      </w:r>
    </w:p>
    <w:p w14:paraId="6DEBD64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&lt;/tr&gt;</w:t>
      </w:r>
    </w:p>
    <w:p w14:paraId="0B8924F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{{rows}}</w:t>
      </w:r>
    </w:p>
    <w:p w14:paraId="275BB4E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&lt;/table&gt;</w:t>
      </w:r>
    </w:p>
    <w:p w14:paraId="0436E87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&lt;/div&gt;</w:t>
      </w:r>
    </w:p>
    <w:p w14:paraId="4980F71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3933F3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&lt;script&gt;</w:t>
      </w:r>
    </w:p>
    <w:p w14:paraId="72ECD40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spellStart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elementId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, message) {</w:t>
      </w:r>
    </w:p>
    <w:p w14:paraId="028E1F0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errorElement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elementId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2149225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errorElement.textContent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message;</w:t>
      </w:r>
    </w:p>
    <w:p w14:paraId="0DB7327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errorElement.style.display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'block';</w:t>
      </w:r>
    </w:p>
    <w:p w14:paraId="48169A1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setTimeout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() =&gt; {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errorElement.style.display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'none'; }, 3000);</w:t>
      </w:r>
    </w:p>
    <w:p w14:paraId="26229FC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19576D7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4A0ED9C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login(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36C56A9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username =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('username').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4E968DF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password =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('password').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00D0897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B37043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if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(!username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!password) {</w:t>
      </w:r>
    </w:p>
    <w:p w14:paraId="68AA2F6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Логин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не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могут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быть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пустыми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63E8DA1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return;</w:t>
      </w:r>
    </w:p>
    <w:p w14:paraId="7704224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74A43A9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B6968A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75E1DEB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response = await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fetch(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'/login', {</w:t>
      </w:r>
    </w:p>
    <w:p w14:paraId="7529BD7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'POST',</w:t>
      </w:r>
    </w:p>
    <w:p w14:paraId="5D57487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headers: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'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Content-Type': 'application/json' },</w:t>
      </w:r>
    </w:p>
    <w:p w14:paraId="7882DD6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body: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JSON.stringify</w:t>
      </w:r>
      <w:proofErr w:type="spellEnd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({ username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, password })</w:t>
      </w:r>
    </w:p>
    <w:p w14:paraId="4F74CE2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4F14787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F5E5B1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41D8CCA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53114D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36F8551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authContainer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style.display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'none';</w:t>
      </w:r>
    </w:p>
    <w:p w14:paraId="6FE531E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todoContainer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style.display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'block';</w:t>
      </w:r>
    </w:p>
    <w:p w14:paraId="46B8C0B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await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loadTasks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38C5025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78F6CA3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входа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EB8BCA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002A4BA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71A6131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0B378B7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6CEE0CF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>    }</w:t>
      </w:r>
    </w:p>
    <w:p w14:paraId="0373B36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08B52F5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register(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29E5B85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username =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('username').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6CDD504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password =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('password').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015E4F0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1A0A63B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if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(!username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!password) {</w:t>
      </w:r>
    </w:p>
    <w:p w14:paraId="1BA0F2E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Логин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пароль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не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могут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быть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пустыми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0892369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return;</w:t>
      </w:r>
    </w:p>
    <w:p w14:paraId="6C45B57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495017B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0AAE2F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56D1A72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response = await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fetch(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'/register', {</w:t>
      </w:r>
    </w:p>
    <w:p w14:paraId="4407187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'POST',</w:t>
      </w:r>
    </w:p>
    <w:p w14:paraId="5F42E3D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headers: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'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Content-Type': 'application/json' },</w:t>
      </w:r>
    </w:p>
    <w:p w14:paraId="242AF7E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body: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JSON.stringify</w:t>
      </w:r>
      <w:proofErr w:type="spellEnd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({ username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, password })</w:t>
      </w:r>
    </w:p>
    <w:p w14:paraId="1F7477F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522AF08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45B6FC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52DBBFE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35D7A2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4424DCD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Регистрация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успешна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,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войдите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55395C2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14903C0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регистрации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7C5B8A7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5EDB103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15097E2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283A2B5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5A9C60E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3C3F14C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B0DD8D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logout(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3D45485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25F4F1F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await fetch('/logout');</w:t>
      </w:r>
    </w:p>
    <w:p w14:paraId="40F3920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todoContainer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style.display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'none';</w:t>
      </w:r>
    </w:p>
    <w:p w14:paraId="5B37108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authContainer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style.display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'block';</w:t>
      </w:r>
    </w:p>
    <w:p w14:paraId="6A82FFE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('username').value = '';</w:t>
      </w:r>
    </w:p>
    <w:p w14:paraId="3E9F7B4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('password').value = '';</w:t>
      </w:r>
    </w:p>
    <w:p w14:paraId="074A695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4CB891D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выхода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5FC0A1E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7C0FF3D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0B0B09B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417FFCA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    async function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loadTasks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660C90B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0B17EA7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response = await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fetch(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'/');</w:t>
      </w:r>
    </w:p>
    <w:p w14:paraId="2F89822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html = await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49523C1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parser = new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DOMParser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72D78A0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doc =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parser.parseFromString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(html, 'text/html');</w:t>
      </w:r>
    </w:p>
    <w:p w14:paraId="51D81D2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newTableRows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doc.querySelector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('#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taskTable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innerHTML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;</w:t>
      </w:r>
    </w:p>
    <w:p w14:paraId="6AE3CB9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document.querySelector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('#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taskTable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innerHTML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newTableRows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;</w:t>
      </w:r>
    </w:p>
    <w:p w14:paraId="400753C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attachEventListeners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); // &lt;&lt; ВАЖНО: обновляем обработчики после загрузки</w:t>
      </w:r>
    </w:p>
    <w:p w14:paraId="7426AC6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 xml:space="preserve">     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} catch {</w:t>
      </w:r>
    </w:p>
    <w:p w14:paraId="0AB199F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загрузки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задач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5A6CF7A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2165370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42FCE95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B8FF09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addTask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5C0CB53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text =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taskInput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value.trim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6E916814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5B52CAB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if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(!text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1236B2D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Введите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текст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задачи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57784B2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return;</w:t>
      </w:r>
    </w:p>
    <w:p w14:paraId="3CE72D7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0BC73CF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7579AAC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579ACF6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response = await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fetch(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'/add', {</w:t>
      </w:r>
    </w:p>
    <w:p w14:paraId="69141E6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'POST',</w:t>
      </w:r>
    </w:p>
    <w:p w14:paraId="43DF29C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headers: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'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Content-Type': 'application/json' },</w:t>
      </w:r>
    </w:p>
    <w:p w14:paraId="6352F21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body: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JSON.stringify</w:t>
      </w:r>
      <w:proofErr w:type="spellEnd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({ text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})</w:t>
      </w:r>
    </w:p>
    <w:p w14:paraId="001E2FA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2117D91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AF007A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5562275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18B619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4B2B877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document.getElementById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taskInput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').value = '';</w:t>
      </w:r>
    </w:p>
    <w:p w14:paraId="5FF7CC9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await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 xml:space="preserve">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loadTasks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); // Перезагружаем таблицу с новыми данными и событиями</w:t>
      </w:r>
    </w:p>
    <w:p w14:paraId="4071D00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 xml:space="preserve">       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} else {</w:t>
      </w:r>
    </w:p>
    <w:p w14:paraId="69471F7E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добавления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68901B6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7B776D0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2F9F352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09C72A9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38BA457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D06BE5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6C0011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    async function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deleteTask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(id) {</w:t>
      </w:r>
    </w:p>
    <w:p w14:paraId="6EF6BD1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0AC2527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fetch(`/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delete?id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=${id}`,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method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: 'DELETE' });</w:t>
      </w:r>
    </w:p>
    <w:p w14:paraId="5BE1560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6EAEEF8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482756A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await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loadTasks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2834D57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0DEEB71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удаления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19F293F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0A22734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66ADEFE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39D9E4E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772E9C1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5228524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6FE9B2A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async function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editTask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id,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7376AAD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const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newText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prompt(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Введите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новый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текст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задачи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:',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textCell.textContent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2A85111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if (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newText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=== null ||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newText.trim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 === '') return;</w:t>
      </w:r>
    </w:p>
    <w:p w14:paraId="4DED5321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49B068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try {</w:t>
      </w:r>
    </w:p>
    <w:p w14:paraId="6A567EA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const response = await fetch(`/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update?id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=${id}`, {</w:t>
      </w:r>
    </w:p>
    <w:p w14:paraId="1346829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  method: 'PUT',</w:t>
      </w:r>
    </w:p>
    <w:p w14:paraId="130BFF1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headers: </w:t>
      </w:r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{ '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Content-Type': 'application/json' },</w:t>
      </w:r>
    </w:p>
    <w:p w14:paraId="4E451BD2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body: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JSON.stringify</w:t>
      </w:r>
      <w:proofErr w:type="spellEnd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({ text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: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newText.trim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 })</w:t>
      </w:r>
    </w:p>
    <w:p w14:paraId="4C492FA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});</w:t>
      </w:r>
    </w:p>
    <w:p w14:paraId="2EB6679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26B02B93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const data = await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response.json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();</w:t>
      </w:r>
    </w:p>
    <w:p w14:paraId="4F84709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if (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response.ok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26DFD73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await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loadTasks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7450906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 else {</w:t>
      </w:r>
    </w:p>
    <w:p w14:paraId="51C0B26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',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data.error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||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редактирования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688A1F4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</w:t>
      </w:r>
    </w:p>
    <w:p w14:paraId="15DE76D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 catch {</w:t>
      </w:r>
    </w:p>
    <w:p w14:paraId="128177E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showError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taskError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'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Ошибка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сервера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');</w:t>
      </w:r>
    </w:p>
    <w:p w14:paraId="0BE1F7C5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</w:t>
      </w:r>
    </w:p>
    <w:p w14:paraId="76EAF709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2F14167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0AFD44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function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attachEventListeners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 {</w:t>
      </w:r>
    </w:p>
    <w:p w14:paraId="646FDFAA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document.querySelectorAll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('.delete-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forEach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(button =&gt; {</w:t>
      </w:r>
    </w:p>
    <w:p w14:paraId="32E4733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button.onclick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() =&gt;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deleteTask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(button.dataset.id);</w:t>
      </w:r>
    </w:p>
    <w:p w14:paraId="01250BD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});</w:t>
      </w:r>
    </w:p>
    <w:p w14:paraId="0544823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045220C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document.querySelectorAll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('.edit-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btn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').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forEach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(button =&gt; {</w:t>
      </w:r>
    </w:p>
    <w:p w14:paraId="6737FB0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button.onclick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() =&gt; {</w:t>
      </w:r>
    </w:p>
    <w:p w14:paraId="69A7610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const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document.querySelector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(`td[data-id="${button.dataset.id}"]`);</w:t>
      </w:r>
    </w:p>
    <w:p w14:paraId="554315C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editTask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button.dataset.id, 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textCell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);</w:t>
      </w:r>
    </w:p>
    <w:p w14:paraId="09A735E8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  };</w:t>
      </w:r>
    </w:p>
    <w:p w14:paraId="6ECBCB1D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  });</w:t>
      </w:r>
    </w:p>
    <w:p w14:paraId="1B3BFC77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  }</w:t>
      </w:r>
    </w:p>
    <w:p w14:paraId="67512E7B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</w:p>
    <w:p w14:paraId="307108F0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document.addEventListener</w:t>
      </w:r>
      <w:proofErr w:type="spellEnd"/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('</w:t>
      </w:r>
      <w:proofErr w:type="spell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DOMContentLoaded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', () =&gt; {</w:t>
      </w:r>
    </w:p>
    <w:p w14:paraId="7B70BA5F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attachEventListeners</w:t>
      </w:r>
      <w:proofErr w:type="spell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(</w:t>
      </w:r>
      <w:proofErr w:type="gramEnd"/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); //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для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подставленных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{{rows}},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если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сервер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их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встраивает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 </w:t>
      </w:r>
      <w:r w:rsidRPr="00032D73">
        <w:rPr>
          <w:rFonts w:ascii="Yu Gothic UI Semibold" w:eastAsia="Yu Gothic UI Semibold" w:hAnsi="Yu Gothic UI Semibold" w:cstheme="minorHAnsi"/>
          <w:sz w:val="20"/>
          <w:szCs w:val="20"/>
        </w:rPr>
        <w:t>напрямую</w:t>
      </w:r>
    </w:p>
    <w:p w14:paraId="2EAAD0E3" w14:textId="77777777" w:rsidR="00032D73" w:rsidRPr="00F47B5E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032D73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 xml:space="preserve">    </w:t>
      </w:r>
      <w:r w:rsidRPr="00F47B5E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});</w:t>
      </w:r>
    </w:p>
    <w:p w14:paraId="6A1C7066" w14:textId="77777777" w:rsidR="00032D73" w:rsidRPr="00F47B5E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  &lt;/script&gt;</w:t>
      </w:r>
    </w:p>
    <w:p w14:paraId="6010F463" w14:textId="77777777" w:rsidR="00032D73" w:rsidRPr="00F47B5E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&lt;/body&gt;</w:t>
      </w:r>
    </w:p>
    <w:p w14:paraId="057C530F" w14:textId="77777777" w:rsidR="00032D73" w:rsidRPr="00F47B5E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 w:cstheme="minorHAnsi"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 w:cstheme="minorHAnsi"/>
          <w:sz w:val="20"/>
          <w:szCs w:val="20"/>
          <w:lang w:val="en-US"/>
        </w:rPr>
        <w:t>&lt;/html&gt;</w:t>
      </w:r>
    </w:p>
    <w:p w14:paraId="0D8B18CE" w14:textId="1E254469" w:rsidR="00356C9C" w:rsidRPr="00F47B5E" w:rsidRDefault="00356C9C" w:rsidP="00032D73">
      <w:pPr>
        <w:ind w:firstLine="0"/>
        <w:rPr>
          <w:b/>
          <w:bCs/>
          <w:sz w:val="28"/>
          <w:szCs w:val="24"/>
          <w:lang w:val="en-US"/>
        </w:rPr>
      </w:pPr>
      <w:r w:rsidRPr="00F47B5E">
        <w:rPr>
          <w:b/>
          <w:bCs/>
          <w:sz w:val="28"/>
          <w:szCs w:val="24"/>
          <w:lang w:val="en-US"/>
        </w:rPr>
        <w:br w:type="page"/>
      </w:r>
    </w:p>
    <w:p w14:paraId="6D018840" w14:textId="7499829F" w:rsidR="00356C9C" w:rsidRDefault="00356C9C" w:rsidP="00356C9C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lastRenderedPageBreak/>
        <w:t>Приложение</w:t>
      </w:r>
      <w:r w:rsidRPr="00F47B5E">
        <w:rPr>
          <w:b/>
          <w:bCs/>
          <w:sz w:val="28"/>
          <w:szCs w:val="24"/>
          <w:lang w:val="en-US"/>
        </w:rPr>
        <w:t xml:space="preserve"> 3. </w:t>
      </w:r>
      <w:r>
        <w:rPr>
          <w:b/>
          <w:bCs/>
          <w:sz w:val="28"/>
          <w:szCs w:val="24"/>
        </w:rPr>
        <w:t>Код</w:t>
      </w:r>
      <w:r w:rsidRPr="00F47B5E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</w:rPr>
        <w:t>программы</w:t>
      </w:r>
      <w:r w:rsidRPr="00F47B5E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  <w:lang w:val="en-US"/>
        </w:rPr>
        <w:t>SERVER.JS</w:t>
      </w:r>
    </w:p>
    <w:p w14:paraId="4B5D7165" w14:textId="77777777" w:rsidR="00356C9C" w:rsidRDefault="00356C9C" w:rsidP="00356C9C">
      <w:pPr>
        <w:rPr>
          <w:b/>
          <w:bCs/>
          <w:sz w:val="22"/>
          <w:szCs w:val="20"/>
          <w:lang w:val="en-US"/>
        </w:rPr>
      </w:pPr>
    </w:p>
    <w:p w14:paraId="1DB8424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express = require('express');</w:t>
      </w:r>
    </w:p>
    <w:p w14:paraId="40D3D1F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require('mysql2/promise');</w:t>
      </w:r>
    </w:p>
    <w:p w14:paraId="192BF78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session = require('express-session');</w:t>
      </w:r>
    </w:p>
    <w:p w14:paraId="46C4ED3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require('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0BCCF64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path = require('path');</w:t>
      </w:r>
    </w:p>
    <w:p w14:paraId="5111BEF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fs = require('fs'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).promises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30D7DF2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TelegramBot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require('node-telegram-bot-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api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6498915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app =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express(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C0C9CF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const port = 3000;</w:t>
      </w:r>
    </w:p>
    <w:p w14:paraId="1AEE417E" w14:textId="7830FF4E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telegram_token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'</w:t>
      </w:r>
      <w:r w:rsidR="00952980" w:rsidRPr="00952980">
        <w:rPr>
          <w:lang w:val="en-US"/>
        </w:rPr>
        <w:t xml:space="preserve"> </w:t>
      </w:r>
      <w:r w:rsidR="00952980" w:rsidRPr="00952980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7751087406:AAFAKJ_xpOIstfj0azxHdfccMOqCJl2sCSw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415334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bot = new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TelegramBot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telegram_token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{ polling: true });</w:t>
      </w:r>
    </w:p>
    <w:p w14:paraId="30036FB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{</w:t>
      </w:r>
    </w:p>
    <w:p w14:paraId="0EE0986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host: 'localhost',</w:t>
      </w:r>
    </w:p>
    <w:p w14:paraId="59430BE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user: 'root',</w:t>
      </w:r>
    </w:p>
    <w:p w14:paraId="7C2D1D2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password: 'root1234',</w:t>
      </w:r>
    </w:p>
    <w:p w14:paraId="69C502E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database: '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</w:t>
      </w:r>
    </w:p>
    <w:p w14:paraId="460DB46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};</w:t>
      </w:r>
    </w:p>
    <w:p w14:paraId="16CFCF9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D5C398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app.use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express.json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161726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app.use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session({</w:t>
      </w:r>
    </w:p>
    <w:p w14:paraId="111A2F9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secret: 'your-secret-key',</w:t>
      </w:r>
    </w:p>
    <w:p w14:paraId="34A14A7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resave: false,</w:t>
      </w:r>
    </w:p>
    <w:p w14:paraId="2AB1919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saveUninitialized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</w:t>
      </w:r>
    </w:p>
    <w:p w14:paraId="792A2A3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cookie: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secure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 false } </w:t>
      </w:r>
    </w:p>
    <w:p w14:paraId="61A23ED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}));</w:t>
      </w:r>
    </w:p>
    <w:p w14:paraId="2851CD9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54913F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initDatabase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F90AD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2C60948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</w:t>
      </w:r>
    </w:p>
    <w:p w14:paraId="102E157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host: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dbConfig.host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</w:t>
      </w:r>
    </w:p>
    <w:p w14:paraId="52FA790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user: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dbConfig.user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</w:t>
      </w:r>
    </w:p>
    <w:p w14:paraId="6E02ED7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password: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dbConfig.password</w:t>
      </w:r>
      <w:proofErr w:type="spellEnd"/>
    </w:p>
    <w:p w14:paraId="015CF73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});</w:t>
      </w:r>
    </w:p>
    <w:p w14:paraId="66843AD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'Connected to MySQL server');</w:t>
      </w:r>
    </w:p>
    <w:p w14:paraId="79D31A3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2A24EF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('CREATE DATABASE IF NOT EXISTS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17BBDAD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('USE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1CC7D2D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'Database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todolist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selected');</w:t>
      </w:r>
    </w:p>
    <w:p w14:paraId="38F015F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D875D6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(`</w:t>
      </w:r>
    </w:p>
    <w:p w14:paraId="7D16120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CREATE TABLE IF NOT EXISTS users (</w:t>
      </w:r>
    </w:p>
    <w:p w14:paraId="52BD7A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id INT AUTO_INCREMENT PRIMARY KEY,</w:t>
      </w:r>
    </w:p>
    <w:p w14:paraId="49FEDA9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username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50) NOT NULL UNIQUE,</w:t>
      </w:r>
    </w:p>
    <w:p w14:paraId="5113FB3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password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255) NOT NULL,</w:t>
      </w:r>
    </w:p>
    <w:p w14:paraId="06984CB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50) UNIQUE</w:t>
      </w:r>
    </w:p>
    <w:p w14:paraId="1BC3A7A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)</w:t>
      </w:r>
    </w:p>
    <w:p w14:paraId="3C037AB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`);</w:t>
      </w:r>
    </w:p>
    <w:p w14:paraId="6C87E8D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'Table users created or already exists');</w:t>
      </w:r>
    </w:p>
    <w:p w14:paraId="34FD687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789C57C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connection.query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(`</w:t>
      </w:r>
    </w:p>
    <w:p w14:paraId="20E0EF0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CREATE TABLE IF NOT EXISTS items (</w:t>
      </w:r>
    </w:p>
    <w:p w14:paraId="703F733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id INT AUTO_INCREMENT PRIMARY KEY,</w:t>
      </w:r>
    </w:p>
    <w:p w14:paraId="4D33758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text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VARCHAR(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255) NOT NULL,</w:t>
      </w:r>
    </w:p>
    <w:p w14:paraId="4A3145D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INT,</w:t>
      </w:r>
    </w:p>
    <w:p w14:paraId="5F50211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FOREIGN KEY 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REFERENCES users(id)</w:t>
      </w:r>
    </w:p>
    <w:p w14:paraId="20134C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)</w:t>
      </w:r>
    </w:p>
    <w:p w14:paraId="1F6E551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`);</w:t>
      </w:r>
    </w:p>
    <w:p w14:paraId="66C3F09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'Table items created or already exists');</w:t>
      </w:r>
    </w:p>
    <w:p w14:paraId="05F2578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D15B5F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connection.end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4F33E6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'Database initialization completed');</w:t>
      </w:r>
    </w:p>
    <w:p w14:paraId="02AD64D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5103204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('Error initializing database:', error);</w:t>
      </w:r>
    </w:p>
    <w:p w14:paraId="7FFAA4F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throw error;</w:t>
      </w:r>
    </w:p>
    <w:p w14:paraId="4D970EF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725E9F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48E0A4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182CA28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retrieveListItems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0362F38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62437A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678372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'SELECT id, text FROM items WHERE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3CE85DB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(query,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3960C03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4FBB3D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 rows;</w:t>
      </w:r>
    </w:p>
    <w:p w14:paraId="5D24B6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46B46EE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получении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элементов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:',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028D14D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79656A0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2A153E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21DA3A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61C47D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text,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05FCB47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  try {</w:t>
      </w:r>
    </w:p>
    <w:p w14:paraId="4AA4C76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E8353E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'INSERT INTO items (text,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) VALUES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(?,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?)';</w:t>
      </w:r>
    </w:p>
    <w:p w14:paraId="7F376ED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[result]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(query, [text,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0CA3C3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017D17A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id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: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result.insertId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text };</w:t>
      </w:r>
    </w:p>
    <w:p w14:paraId="3700C85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3412A2AD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:',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49F7897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386139B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4EF6CF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033C02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C60820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deleteListItem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id,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6D67F30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7E2E96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721AF9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'DELETE FROM items WHERE id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AND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12595DF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[result]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(query, [id,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0977869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4973BE0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result.affectedRows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&gt; 0;</w:t>
      </w:r>
    </w:p>
    <w:p w14:paraId="784DE49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5F474AB9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:',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4D0A7B5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262A942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A830E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20C135D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F3C5C7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updateListItem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id,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9B5154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72FD436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90F38E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query = 'UPDATE items SET text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WHERE id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AND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';</w:t>
      </w:r>
    </w:p>
    <w:p w14:paraId="5807E7F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[result]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(query,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id,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425BB38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5303C52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result.affectedRows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&gt; 0;</w:t>
      </w:r>
    </w:p>
    <w:p w14:paraId="52AEFAA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1DD1B254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:',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10B3111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40A276C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3B322E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A4DFE3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1D1F1E3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4DD7C6E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69F757D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0F2134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('SELECT * FROM users WHERE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?',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71DB20E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7E8B078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rows[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0];</w:t>
      </w:r>
    </w:p>
    <w:p w14:paraId="36ACA1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}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catch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 {</w:t>
      </w:r>
    </w:p>
    <w:p w14:paraId="17B7F04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получении пользователя:',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0689150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53F798F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CB3E7C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CD002B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3058B5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(username) {</w:t>
      </w:r>
    </w:p>
    <w:p w14:paraId="16BE4BB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1D6B622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BA2491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('SELECT * FROM users WHERE username = ?', [username]);</w:t>
      </w:r>
    </w:p>
    <w:p w14:paraId="5BDBC58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1935F71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rows[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0];</w:t>
      </w:r>
    </w:p>
    <w:p w14:paraId="4655949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}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catch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 {</w:t>
      </w:r>
    </w:p>
    <w:p w14:paraId="5C3206C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('Ошибка при получении пользователя:',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);</w:t>
      </w:r>
    </w:p>
    <w:p w14:paraId="063BA4D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throw error;</w:t>
      </w:r>
    </w:p>
    <w:p w14:paraId="392E9E3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C77CDD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2B1F82C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2E7BF9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linkTelegramId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username, password,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FADD46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ABA577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user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(username);</w:t>
      </w:r>
    </w:p>
    <w:p w14:paraId="29B99D1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50CB30D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1E1CE97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логином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"${username}"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Зарегистрируйтесь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сайте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};</w:t>
      </w:r>
    </w:p>
    <w:p w14:paraId="563559C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57C17E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51A48B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match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bcrypt.compare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(password,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user.password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C63BF5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(!match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29B11F7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Неверный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};</w:t>
      </w:r>
    </w:p>
    <w:p w14:paraId="0B0FDE9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7AD9E9B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14E8F70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const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telegramRows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] = await (await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))</w:t>
      </w:r>
    </w:p>
    <w:p w14:paraId="485A0C6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.execute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('SELECT * FROM users WHERE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?',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4199C5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433E48B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telegramRows.length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&gt; 0) {</w:t>
      </w:r>
    </w:p>
    <w:p w14:paraId="4777541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Этот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уже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пользователю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telegramRows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[0].username}".` };</w:t>
      </w:r>
    </w:p>
    <w:p w14:paraId="47E0D8A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17E38B2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F5D47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await (await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))</w:t>
      </w:r>
    </w:p>
    <w:p w14:paraId="08883EA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.execute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('UPDATE users SET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telegram_id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? WHERE username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= ?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[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username]);</w:t>
      </w:r>
    </w:p>
    <w:p w14:paraId="6DD7CA5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A7AE86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console.log(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`Telegram ID 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}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успешно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пользователю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${username}`);</w:t>
      </w:r>
    </w:p>
    <w:p w14:paraId="2832FEF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{ </w:t>
      </w:r>
    </w:p>
    <w:p w14:paraId="476BA55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success: true, </w:t>
      </w:r>
    </w:p>
    <w:p w14:paraId="07B1E3A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успешно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!\n\n/list\n/add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&lt;Text&gt;\n/delete &lt;№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&gt;\n/edit &lt;№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&gt; - &lt;Text&gt;',</w:t>
      </w:r>
    </w:p>
    <w:p w14:paraId="4E764AB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};</w:t>
      </w:r>
    </w:p>
    <w:p w14:paraId="2B1E17C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3C83862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ID:', error);</w:t>
      </w:r>
    </w:p>
    <w:p w14:paraId="1CBDB9D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success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 false,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Попробуйте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позже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 };</w:t>
      </w:r>
    </w:p>
    <w:p w14:paraId="358E5D3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319BF6F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475DC9E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41785E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async function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getHtmlRows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4578A05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todoItems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retrieveListItems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FAD31D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todoItems.map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 =&gt; `</w:t>
      </w:r>
    </w:p>
    <w:p w14:paraId="725E742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&lt;tr&gt;</w:t>
      </w:r>
    </w:p>
    <w:p w14:paraId="2C99DA1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&lt;td&gt;${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item.id}&lt;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/td&gt;</w:t>
      </w:r>
    </w:p>
    <w:p w14:paraId="2550CF4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 class="text-cell" data-id="${item.id}"&gt;${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}&lt;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/td&gt;</w:t>
      </w:r>
    </w:p>
    <w:p w14:paraId="282C49E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&lt;td&gt;</w:t>
      </w:r>
    </w:p>
    <w:p w14:paraId="461C19D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&lt;button class="edit-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btn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" data-id="${item.id}"&gt;edit&lt;/button&gt;</w:t>
      </w:r>
    </w:p>
    <w:p w14:paraId="3F17BDF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  &lt;button class="delete-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btn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" data-id="${item.id}"&gt;delete&lt;/button&gt;</w:t>
      </w:r>
    </w:p>
    <w:p w14:paraId="0CDFB8C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&lt;/td&gt;</w:t>
      </w:r>
    </w:p>
    <w:p w14:paraId="7DC04A0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&lt;/tr&gt;</w:t>
      </w:r>
    </w:p>
    <w:p w14:paraId="54E6224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`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).join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('');</w:t>
      </w:r>
    </w:p>
    <w:p w14:paraId="1BBCD4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362C72F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6244475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req, res, next) {</w:t>
      </w:r>
    </w:p>
    <w:p w14:paraId="7073043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if 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.user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0774AF3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next(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27345C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else {</w:t>
      </w:r>
    </w:p>
    <w:p w14:paraId="3B48808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res.redirect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('/login');</w:t>
      </w:r>
    </w:p>
    <w:p w14:paraId="67771BA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F6C850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138093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DC6CBF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'/login', async (req, res) =&gt; {</w:t>
      </w:r>
    </w:p>
    <w:p w14:paraId="0E8A962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html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fs.readFile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path.join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(__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dirname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'index.html'), 'utf8');</w:t>
      </w:r>
    </w:p>
    <w:p w14:paraId="75AFE39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res.send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html.replace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('{{rows}}', ''));</w:t>
      </w:r>
    </w:p>
    <w:p w14:paraId="77BBB86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79E347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B4E919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'/login', async (req, res) =&gt; {</w:t>
      </w:r>
    </w:p>
    <w:p w14:paraId="603527A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username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password } =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723EEF8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3791C2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(!username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!password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username.trim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().length === 0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password.trim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().length === 0) {</w:t>
      </w:r>
    </w:p>
    <w:p w14:paraId="083946C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return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: 'Логин и пароль не могут быть пустыми' });</w:t>
      </w:r>
    </w:p>
    <w:p w14:paraId="185E097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A9D7EF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71C525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48FF5E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1D9630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[rows]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('SELECT * FROM users WHERE username = ?', [username]);</w:t>
      </w:r>
    </w:p>
    <w:p w14:paraId="7BB8E1A6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await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7EB5A2E6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19374CAA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rows.length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0) {</w:t>
      </w:r>
    </w:p>
    <w:p w14:paraId="7984DA04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(401).json({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78ACB77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50880A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23BF70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user =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rows[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0];</w:t>
      </w:r>
    </w:p>
    <w:p w14:paraId="517FE2F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match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bcrypt.compare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(password,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user.password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3233E6E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0C2DA7A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(match) {</w:t>
      </w:r>
    </w:p>
    <w:p w14:paraId="4E85579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.user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{ id: user.id, username: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user.username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};</w:t>
      </w:r>
    </w:p>
    <w:p w14:paraId="6C7DC58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Успешный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вход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00F69B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5A57689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(401).json({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Неверный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66557F1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78FA763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3B951CE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(error);</w:t>
      </w:r>
    </w:p>
    <w:p w14:paraId="6282A15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48751F4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03E1DB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A05F7E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204224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'/register', async (req, res) =&gt; {</w:t>
      </w:r>
    </w:p>
    <w:p w14:paraId="03A3AAA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username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password } =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38D781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E8146A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(!username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!password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username.trim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().length === 0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password.trim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().length === 0) {</w:t>
      </w:r>
    </w:p>
    <w:p w14:paraId="008108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return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json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error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: 'Логин и пароль не могут быть пустыми' });</w:t>
      </w:r>
    </w:p>
    <w:p w14:paraId="7120C28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10D4BE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4C8E65E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0DE93DE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connection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mysql.createConnection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dbConfig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47F92DC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hashedPassword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bcrypt.hash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(password, 10);</w:t>
      </w:r>
    </w:p>
    <w:p w14:paraId="3D5DD0C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connection.execute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('INSERT INTO users (username, password) VALUES (?, ?)', [username,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hashedPassword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]);</w:t>
      </w:r>
    </w:p>
    <w:p w14:paraId="531E756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connection.close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528B8CF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return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зарегистрирован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4EACE78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5A3B1E8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(error);</w:t>
      </w:r>
    </w:p>
    <w:p w14:paraId="290EFDE1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return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(400).json({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уже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существует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сервера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F2E7C9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56EEDF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3BAB3A2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2E1B5F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'/logout', (req, res) =&gt; {</w:t>
      </w:r>
    </w:p>
    <w:p w14:paraId="180EA47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req.session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.destroy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04C92E8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res.redirect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('/login');</w:t>
      </w:r>
    </w:p>
    <w:p w14:paraId="350984D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493B247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7CF2F80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app.get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'/',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10229FC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1B5870C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html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fs.readFile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path.join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(__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dirname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'index.html'), 'utf8');</w:t>
      </w:r>
    </w:p>
    <w:p w14:paraId="2AEB7A2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processedHtml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html.replace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('{{rows}}',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getHtmlRows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(req.session.user.id));</w:t>
      </w:r>
    </w:p>
    <w:p w14:paraId="26BB022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res.send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processedHtml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F4EDBB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3F50399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03BD8F8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(500).send('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загрузки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страницы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');</w:t>
      </w:r>
    </w:p>
    <w:p w14:paraId="1A36E5D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71C0F6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1A87689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57C3321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app.post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'/add',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76660ED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text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 =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4453866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5357D77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(!text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typeof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text !== 'string'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 === '') {</w:t>
      </w:r>
    </w:p>
    <w:p w14:paraId="6BF2A77B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Некорректный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отсутствующий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текст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' });</w:t>
      </w:r>
    </w:p>
    <w:p w14:paraId="5710080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return;</w:t>
      </w:r>
    </w:p>
    <w:p w14:paraId="1D11C9F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4E7EE4F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523EEA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7E87DC6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(), req.session.user.id);</w:t>
      </w:r>
    </w:p>
    <w:p w14:paraId="3D1F43F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37E5D5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51D10A2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5B7EA7A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добавить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24F34BD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24B19FE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4D50DD4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245BDA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app.delete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('/delete',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3889160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id = req.query.id;</w:t>
      </w:r>
    </w:p>
    <w:p w14:paraId="7E1F793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879146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(!id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isNaN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(id)) {</w:t>
      </w:r>
    </w:p>
    <w:p w14:paraId="7811B2A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(400).json({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Некорректный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отсутствующий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ID' });</w:t>
      </w:r>
    </w:p>
    <w:p w14:paraId="5A00743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5E76FBA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15A227A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08D87C5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7427492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deleteListItem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id, req.session.user.id);</w:t>
      </w:r>
    </w:p>
    <w:p w14:paraId="222D7F4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4678D69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24CCDB6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620A175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(404).json({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82E80C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6B0E5AA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20B7CF9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46A4C76D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удалить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A83711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5F959C8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9A2AA7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4072F67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app.put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'/edit',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isAuthenticated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async (req, res) =&gt; {</w:t>
      </w:r>
    </w:p>
    <w:p w14:paraId="15652B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id = req.query.id;</w:t>
      </w:r>
    </w:p>
    <w:p w14:paraId="652FE36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{ text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} =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req.body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;</w:t>
      </w:r>
    </w:p>
    <w:p w14:paraId="793329D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ADA593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(!id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isNaN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(id) || !text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typeof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text !== 'string' ||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 === '') {</w:t>
      </w:r>
    </w:p>
    <w:p w14:paraId="659D1035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status</w:t>
      </w:r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(400).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json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({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error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Некорректный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отсутствующий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ID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или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текст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' });</w:t>
      </w:r>
    </w:p>
    <w:p w14:paraId="5583A5C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return;</w:t>
      </w:r>
    </w:p>
    <w:p w14:paraId="367CC6E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6BE7311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1F52D01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704E32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updateListItem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id,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(), req.session.user.id);</w:t>
      </w:r>
    </w:p>
    <w:p w14:paraId="218A69B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56066D9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res.json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({ message: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', text });</w:t>
      </w:r>
    </w:p>
    <w:p w14:paraId="4FA6369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3688C2F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(404).json({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37ACCA4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7AD927B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(err) {</w:t>
      </w:r>
    </w:p>
    <w:p w14:paraId="77D55F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(err);</w:t>
      </w:r>
    </w:p>
    <w:p w14:paraId="4FAEA7E3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res.status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(500).json({ error: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удалось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обновить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элемент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' });</w:t>
      </w:r>
    </w:p>
    <w:p w14:paraId="7A6B8CE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F47B5E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0B0940C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});</w:t>
      </w:r>
    </w:p>
    <w:p w14:paraId="7D07CC0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F2AA3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// Telegram bot handlers</w:t>
      </w:r>
    </w:p>
    <w:p w14:paraId="11D2FF0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(/\/start/, async (msg) =&gt; {</w:t>
      </w:r>
    </w:p>
    <w:p w14:paraId="668E45D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7B1B5AC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Введите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логин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:');</w:t>
      </w:r>
    </w:p>
    <w:p w14:paraId="6377155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A7A33D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let username = '';</w:t>
      </w:r>
    </w:p>
    <w:p w14:paraId="6D22E63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EE7A20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async (msg) =&gt; {</w:t>
      </w:r>
    </w:p>
    <w:p w14:paraId="473FC7B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username =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msg.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74DDF4A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user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(username);</w:t>
      </w:r>
    </w:p>
    <w:p w14:paraId="02005CF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62FBAB4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6BE68F1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Пользователь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логином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"${username}"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Зарегистрируйтесь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сайте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70B92F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bot.removeListener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6210BC2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return;</w:t>
      </w:r>
    </w:p>
    <w:p w14:paraId="370F227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5AAB456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7792E73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Теперь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введите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пароль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:');</w:t>
      </w:r>
    </w:p>
    <w:p w14:paraId="59BC546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bot.removeListener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28FE311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AAEBC2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async (msg) =&gt; {</w:t>
      </w:r>
    </w:p>
    <w:p w14:paraId="5C756B8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const password =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msg.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text.trim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1FABE75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const result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linkTelegramId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username, password,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20D6329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result.message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545FCA1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bot.removeListener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9D871C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};</w:t>
      </w:r>
    </w:p>
    <w:p w14:paraId="7F92AE1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392CD84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bot.once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onPassword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08712F3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};</w:t>
      </w:r>
    </w:p>
    <w:p w14:paraId="792D6FF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5F2DB49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bot.once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('message',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onUsername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);</w:t>
      </w:r>
    </w:p>
    <w:p w14:paraId="7775FEE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4C12CB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01DDAD9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(/\/add (.+)/, async (msg, match) =&gt; {</w:t>
      </w:r>
    </w:p>
    <w:p w14:paraId="305A5C4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15927CB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text = match[1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2FC6509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660DA25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419D16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5D822DA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661F7C4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60F054C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7EF09EE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00D94A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540CD17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addListItem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text, user.id);</w:t>
      </w:r>
    </w:p>
    <w:p w14:paraId="0ACC936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"${text}"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653EBF3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} </w:t>
      </w:r>
      <w:r w:rsidRPr="00356C9C">
        <w:rPr>
          <w:rFonts w:ascii="Yu Gothic UI Semibold" w:eastAsia="Yu Gothic UI Semibold" w:hAnsi="Yu Gothic UI Semibold"/>
          <w:sz w:val="20"/>
          <w:szCs w:val="20"/>
          <w:lang w:val="en-US"/>
        </w:rPr>
        <w:t>catch (error) {</w:t>
      </w:r>
    </w:p>
    <w:p w14:paraId="333A65B1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добавлении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.');</w:t>
      </w:r>
    </w:p>
    <w:p w14:paraId="625C006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7E89609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74B588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08FD43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(/\/delete (.+)/, async (msg, match) =&gt; {</w:t>
      </w:r>
    </w:p>
    <w:p w14:paraId="48CDED9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1F21AEDA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const text = match[1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6A3D9C9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58AE0E7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286D1C5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7CE4B87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6D85103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24CC9C6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5898BD5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76A5571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00C454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deleteListItem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text, user.id);</w:t>
      </w:r>
    </w:p>
    <w:p w14:paraId="31C9DEB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28715E2F" w14:textId="211E1F9E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`"${text}"</w:t>
      </w:r>
      <w:r w:rsidR="009955AC" w:rsidRPr="009955A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="009955A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удалена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2036ECC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7626F8AA" w14:textId="648DEB46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`"${text}"</w:t>
      </w:r>
      <w:r w:rsidR="009955AC" w:rsidRPr="009955A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="009955A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501E988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40CF50B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C590B45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удалении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.');</w:t>
      </w:r>
    </w:p>
    <w:p w14:paraId="2F12412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A59CB4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11D874C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803E3A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(/\/edit (.+) - (.+)/, async (msg, match) =&gt; {</w:t>
      </w:r>
    </w:p>
    <w:p w14:paraId="0841922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5691A2A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match[1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2C191C5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match[2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].trim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();</w:t>
      </w:r>
    </w:p>
    <w:p w14:paraId="5A60CFE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4F14C7C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B40141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144FECE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593F5FD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6F4D58E1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0557A76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0EBDD10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2309566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success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updateListItem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,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user.id);</w:t>
      </w:r>
    </w:p>
    <w:p w14:paraId="3845A61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(success) {</w:t>
      </w:r>
    </w:p>
    <w:p w14:paraId="63015196" w14:textId="545B54AD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}" </w:t>
      </w:r>
      <w:r w:rsidR="009955AC">
        <w:rPr>
          <w:rFonts w:ascii="Yu Gothic UI Semibold" w:eastAsia="Yu Gothic UI Semibold" w:hAnsi="Yu Gothic UI Semibold"/>
          <w:b/>
          <w:bCs/>
          <w:sz w:val="20"/>
          <w:szCs w:val="20"/>
        </w:rPr>
        <w:t>переименована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newText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}".`);</w:t>
      </w:r>
    </w:p>
    <w:p w14:paraId="44A3DF2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 else {</w:t>
      </w:r>
    </w:p>
    <w:p w14:paraId="5DB4B81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"${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oldText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}"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найдена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.`);</w:t>
      </w:r>
    </w:p>
    <w:p w14:paraId="7906BA1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121E1AF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27FD2D1B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обновлении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.');</w:t>
      </w:r>
    </w:p>
    <w:p w14:paraId="36B8213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50DE8AC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047FBC2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3363052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bot.onText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(/\/list/, async (msg) =&gt; {</w:t>
      </w:r>
    </w:p>
    <w:p w14:paraId="78C99E34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 msg.chat.id;</w:t>
      </w:r>
    </w:p>
    <w:p w14:paraId="69C7267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const user = await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getUserByTelegramId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chatId.toString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());</w:t>
      </w:r>
    </w:p>
    <w:p w14:paraId="181B09D5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6054F41D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if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(!user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 {</w:t>
      </w:r>
    </w:p>
    <w:p w14:paraId="3625DE2B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Telegram ID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привязан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аккаунту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.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Используйте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/start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для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привязки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65C8E518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return;</w:t>
      </w:r>
    </w:p>
    <w:p w14:paraId="6709C2E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</w:t>
      </w:r>
    </w:p>
    <w:p w14:paraId="7C86008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</w:p>
    <w:p w14:paraId="3BD07173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try {</w:t>
      </w:r>
    </w:p>
    <w:p w14:paraId="469D1A3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items = await 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retrieveListItems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(user.id);</w:t>
      </w:r>
    </w:p>
    <w:p w14:paraId="1403E78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if (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items.length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=== 0) {</w:t>
      </w:r>
    </w:p>
    <w:p w14:paraId="74D70D2C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Список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пуст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.');</w:t>
      </w:r>
    </w:p>
    <w:p w14:paraId="792141F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  return;</w:t>
      </w:r>
    </w:p>
    <w:p w14:paraId="0BECEA5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  }</w:t>
      </w:r>
    </w:p>
    <w:p w14:paraId="1AE7C3D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</w:p>
    <w:p w14:paraId="4850983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const message =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items.map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 =&gt; `${item.id}. ${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item.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text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}`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).join('\n');</w:t>
      </w:r>
    </w:p>
    <w:p w14:paraId="56ED88DE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bot.sendMessage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, 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Ваши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задачи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:\n${message}`);</w:t>
      </w:r>
    </w:p>
    <w:p w14:paraId="71A8A0A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 } catch (error) {</w:t>
      </w:r>
    </w:p>
    <w:p w14:paraId="6D276DF2" w14:textId="77777777" w:rsidR="00356C9C" w:rsidRPr="00F47B5E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  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bot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sendMessage</w:t>
      </w:r>
      <w:proofErr w:type="spellEnd"/>
      <w:proofErr w:type="gram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(</w:t>
      </w: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chatId</w:t>
      </w:r>
      <w:proofErr w:type="spellEnd"/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, '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Ошибка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при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получении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списка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задач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>.');</w:t>
      </w:r>
    </w:p>
    <w:p w14:paraId="1CB1C9F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 </w:t>
      </w:r>
      <w:r w:rsidRPr="00F47B5E">
        <w:rPr>
          <w:rFonts w:ascii="Yu Gothic UI Semibold" w:eastAsia="Yu Gothic UI Semibold" w:hAnsi="Yu Gothic UI Semibold"/>
          <w:b/>
          <w:bCs/>
          <w:sz w:val="20"/>
          <w:szCs w:val="20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</w:p>
    <w:p w14:paraId="6B9CBAC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});</w:t>
      </w:r>
    </w:p>
    <w:p w14:paraId="76B54B49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</w:p>
    <w:p w14:paraId="2416335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proofErr w:type="spell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lastRenderedPageBreak/>
        <w:t>initDatabase</w:t>
      </w:r>
      <w:proofErr w:type="spell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).then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(() =&gt; {</w:t>
      </w:r>
    </w:p>
    <w:p w14:paraId="02BB97C0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app.listen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(port, () =&gt; console.log(`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Сервер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запущен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на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порту</w:t>
      </w: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 ${port}`));</w:t>
      </w:r>
    </w:p>
    <w:p w14:paraId="71B954BF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}</w:t>
      </w:r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).catch</w:t>
      </w:r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(err =&gt; {</w:t>
      </w:r>
    </w:p>
    <w:p w14:paraId="6DF525D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console.error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>('Failed to initialize database and start server:', err);</w:t>
      </w:r>
    </w:p>
    <w:p w14:paraId="70B97CA6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  <w:lang w:val="en-US"/>
        </w:rPr>
        <w:t xml:space="preserve">  </w:t>
      </w:r>
      <w:proofErr w:type="spellStart"/>
      <w:proofErr w:type="gramStart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process.exit</w:t>
      </w:r>
      <w:proofErr w:type="spellEnd"/>
      <w:proofErr w:type="gramEnd"/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(1);</w:t>
      </w:r>
    </w:p>
    <w:p w14:paraId="16EFDA87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  <w:r w:rsidRPr="00356C9C">
        <w:rPr>
          <w:rFonts w:ascii="Yu Gothic UI Semibold" w:eastAsia="Yu Gothic UI Semibold" w:hAnsi="Yu Gothic UI Semibold"/>
          <w:b/>
          <w:bCs/>
          <w:sz w:val="20"/>
          <w:szCs w:val="20"/>
        </w:rPr>
        <w:t>});</w:t>
      </w:r>
    </w:p>
    <w:p w14:paraId="147E4C92" w14:textId="77777777" w:rsidR="00356C9C" w:rsidRPr="00356C9C" w:rsidRDefault="00356C9C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</w:p>
    <w:p w14:paraId="16BE30F6" w14:textId="77777777" w:rsidR="00032D73" w:rsidRPr="00032D73" w:rsidRDefault="00032D73" w:rsidP="00356C9C">
      <w:pPr>
        <w:spacing w:line="240" w:lineRule="auto"/>
        <w:ind w:firstLine="0"/>
        <w:rPr>
          <w:rFonts w:ascii="Yu Gothic UI Semibold" w:eastAsia="Yu Gothic UI Semibold" w:hAnsi="Yu Gothic UI Semibold"/>
          <w:b/>
          <w:bCs/>
          <w:sz w:val="20"/>
          <w:szCs w:val="20"/>
        </w:rPr>
      </w:pPr>
    </w:p>
    <w:p w14:paraId="396A1322" w14:textId="77777777" w:rsidR="00032D73" w:rsidRPr="00032D73" w:rsidRDefault="00032D73" w:rsidP="00032D73">
      <w:pPr>
        <w:ind w:firstLine="0"/>
        <w:rPr>
          <w:b/>
          <w:bCs/>
          <w:sz w:val="28"/>
          <w:szCs w:val="24"/>
        </w:rPr>
      </w:pPr>
    </w:p>
    <w:p w14:paraId="47A6E14A" w14:textId="77777777" w:rsidR="00244A9E" w:rsidRPr="00032D73" w:rsidRDefault="00244A9E" w:rsidP="00244A9E">
      <w:pPr>
        <w:ind w:firstLine="0"/>
      </w:pPr>
    </w:p>
    <w:p w14:paraId="78C55941" w14:textId="77777777" w:rsidR="00244A9E" w:rsidRPr="00032D73" w:rsidRDefault="00244A9E" w:rsidP="00244A9E">
      <w:pPr>
        <w:ind w:firstLine="0"/>
      </w:pPr>
    </w:p>
    <w:p w14:paraId="34F82D8F" w14:textId="77777777" w:rsidR="00244A9E" w:rsidRPr="00032D73" w:rsidRDefault="00244A9E" w:rsidP="00244A9E">
      <w:pPr>
        <w:ind w:firstLine="0"/>
      </w:pPr>
    </w:p>
    <w:p w14:paraId="09DA8FD4" w14:textId="77777777" w:rsidR="00244A9E" w:rsidRPr="00032D73" w:rsidRDefault="00244A9E" w:rsidP="00244A9E">
      <w:pPr>
        <w:ind w:firstLine="0"/>
      </w:pPr>
    </w:p>
    <w:p w14:paraId="7F3911DC" w14:textId="77777777" w:rsidR="00244A9E" w:rsidRPr="00032D73" w:rsidRDefault="00244A9E" w:rsidP="00244A9E">
      <w:pPr>
        <w:ind w:firstLine="0"/>
      </w:pPr>
    </w:p>
    <w:p w14:paraId="69A51275" w14:textId="77777777" w:rsidR="00244A9E" w:rsidRPr="00032D73" w:rsidRDefault="00244A9E" w:rsidP="00244A9E">
      <w:pPr>
        <w:ind w:firstLine="0"/>
      </w:pPr>
    </w:p>
    <w:p w14:paraId="2C92DB8F" w14:textId="77777777" w:rsidR="00244A9E" w:rsidRPr="00032D73" w:rsidRDefault="00244A9E" w:rsidP="00490DF3">
      <w:pPr>
        <w:pStyle w:val="aff8"/>
        <w:tabs>
          <w:tab w:val="left" w:pos="993"/>
        </w:tabs>
        <w:ind w:left="0"/>
      </w:pPr>
    </w:p>
    <w:p w14:paraId="6B98831D" w14:textId="77777777" w:rsidR="00D23926" w:rsidRPr="00032D73" w:rsidRDefault="00D23926" w:rsidP="00D23926">
      <w:pPr>
        <w:ind w:firstLine="0"/>
        <w:jc w:val="center"/>
        <w:rPr>
          <w:i/>
          <w:iCs/>
        </w:rPr>
      </w:pPr>
    </w:p>
    <w:sectPr w:rsidR="00D23926" w:rsidRPr="00032D73" w:rsidSect="00E24384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CAFE" w14:textId="77777777" w:rsidR="005F2508" w:rsidRDefault="005F2508" w:rsidP="00C81787">
      <w:pPr>
        <w:spacing w:line="240" w:lineRule="auto"/>
      </w:pPr>
      <w:r>
        <w:separator/>
      </w:r>
    </w:p>
    <w:p w14:paraId="5AB12B38" w14:textId="77777777" w:rsidR="005F2508" w:rsidRDefault="005F2508"/>
  </w:endnote>
  <w:endnote w:type="continuationSeparator" w:id="0">
    <w:p w14:paraId="301E2E1C" w14:textId="77777777" w:rsidR="005F2508" w:rsidRDefault="005F2508" w:rsidP="00C81787">
      <w:pPr>
        <w:spacing w:line="240" w:lineRule="auto"/>
      </w:pPr>
      <w:r>
        <w:continuationSeparator/>
      </w:r>
    </w:p>
    <w:p w14:paraId="10DBA35E" w14:textId="77777777" w:rsidR="005F2508" w:rsidRDefault="005F2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1E14" w14:textId="77777777" w:rsidR="005F2508" w:rsidRDefault="005F2508" w:rsidP="00C81787">
      <w:pPr>
        <w:spacing w:line="240" w:lineRule="auto"/>
      </w:pPr>
      <w:r>
        <w:separator/>
      </w:r>
    </w:p>
    <w:p w14:paraId="0423D2F7" w14:textId="77777777" w:rsidR="005F2508" w:rsidRDefault="005F2508"/>
  </w:footnote>
  <w:footnote w:type="continuationSeparator" w:id="0">
    <w:p w14:paraId="3D052519" w14:textId="77777777" w:rsidR="005F2508" w:rsidRDefault="005F2508" w:rsidP="00C81787">
      <w:pPr>
        <w:spacing w:line="240" w:lineRule="auto"/>
      </w:pPr>
      <w:r>
        <w:continuationSeparator/>
      </w:r>
    </w:p>
    <w:p w14:paraId="096D1504" w14:textId="77777777" w:rsidR="005F2508" w:rsidRDefault="005F25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408A"/>
    <w:multiLevelType w:val="hybridMultilevel"/>
    <w:tmpl w:val="3BCEE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52C8"/>
    <w:multiLevelType w:val="multilevel"/>
    <w:tmpl w:val="2C42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3E22"/>
    <w:multiLevelType w:val="hybridMultilevel"/>
    <w:tmpl w:val="72AEF734"/>
    <w:lvl w:ilvl="0" w:tplc="409C0ECC">
      <w:start w:val="1"/>
      <w:numFmt w:val="decimal"/>
      <w:pStyle w:val="-"/>
      <w:lvlText w:val="%1)"/>
      <w:lvlJc w:val="left"/>
      <w:pPr>
        <w:ind w:left="8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2" w:hanging="360"/>
      </w:pPr>
    </w:lvl>
    <w:lvl w:ilvl="2" w:tplc="0419001B" w:tentative="1">
      <w:start w:val="1"/>
      <w:numFmt w:val="lowerRoman"/>
      <w:lvlText w:val="%3."/>
      <w:lvlJc w:val="right"/>
      <w:pPr>
        <w:ind w:left="2332" w:hanging="180"/>
      </w:pPr>
    </w:lvl>
    <w:lvl w:ilvl="3" w:tplc="0419000F" w:tentative="1">
      <w:start w:val="1"/>
      <w:numFmt w:val="decimal"/>
      <w:lvlText w:val="%4."/>
      <w:lvlJc w:val="left"/>
      <w:pPr>
        <w:ind w:left="3052" w:hanging="360"/>
      </w:pPr>
    </w:lvl>
    <w:lvl w:ilvl="4" w:tplc="04190019" w:tentative="1">
      <w:start w:val="1"/>
      <w:numFmt w:val="lowerLetter"/>
      <w:lvlText w:val="%5."/>
      <w:lvlJc w:val="left"/>
      <w:pPr>
        <w:ind w:left="3772" w:hanging="360"/>
      </w:pPr>
    </w:lvl>
    <w:lvl w:ilvl="5" w:tplc="0419001B" w:tentative="1">
      <w:start w:val="1"/>
      <w:numFmt w:val="lowerRoman"/>
      <w:lvlText w:val="%6."/>
      <w:lvlJc w:val="right"/>
      <w:pPr>
        <w:ind w:left="4492" w:hanging="180"/>
      </w:pPr>
    </w:lvl>
    <w:lvl w:ilvl="6" w:tplc="0419000F" w:tentative="1">
      <w:start w:val="1"/>
      <w:numFmt w:val="decimal"/>
      <w:lvlText w:val="%7."/>
      <w:lvlJc w:val="left"/>
      <w:pPr>
        <w:ind w:left="5212" w:hanging="360"/>
      </w:pPr>
    </w:lvl>
    <w:lvl w:ilvl="7" w:tplc="04190019" w:tentative="1">
      <w:start w:val="1"/>
      <w:numFmt w:val="lowerLetter"/>
      <w:lvlText w:val="%8."/>
      <w:lvlJc w:val="left"/>
      <w:pPr>
        <w:ind w:left="5932" w:hanging="360"/>
      </w:pPr>
    </w:lvl>
    <w:lvl w:ilvl="8" w:tplc="041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3" w15:restartNumberingAfterBreak="0">
    <w:nsid w:val="0A963FBC"/>
    <w:multiLevelType w:val="multilevel"/>
    <w:tmpl w:val="2FAAEC28"/>
    <w:name w:val="ГОСТ2"/>
    <w:lvl w:ilvl="0">
      <w:start w:val="1"/>
      <w:numFmt w:val="decimal"/>
      <w:pStyle w:val="a"/>
      <w:lvlText w:val="%1)"/>
      <w:lvlJc w:val="right"/>
      <w:pPr>
        <w:tabs>
          <w:tab w:val="num" w:pos="1049"/>
        </w:tabs>
        <w:ind w:left="0" w:firstLine="89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A324A4"/>
    <w:multiLevelType w:val="multilevel"/>
    <w:tmpl w:val="BF1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40D0F"/>
    <w:multiLevelType w:val="multilevel"/>
    <w:tmpl w:val="FFB2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718F6"/>
    <w:multiLevelType w:val="hybridMultilevel"/>
    <w:tmpl w:val="2D58E528"/>
    <w:lvl w:ilvl="0" w:tplc="AE766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213752"/>
    <w:multiLevelType w:val="hybridMultilevel"/>
    <w:tmpl w:val="2CECE11E"/>
    <w:lvl w:ilvl="0" w:tplc="E6F02302">
      <w:start w:val="1"/>
      <w:numFmt w:val="bullet"/>
      <w:pStyle w:val="a0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103D9A"/>
    <w:multiLevelType w:val="multilevel"/>
    <w:tmpl w:val="1D12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C2617"/>
    <w:multiLevelType w:val="multilevel"/>
    <w:tmpl w:val="F354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B5182"/>
    <w:multiLevelType w:val="multilevel"/>
    <w:tmpl w:val="426E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16BEB"/>
    <w:multiLevelType w:val="multilevel"/>
    <w:tmpl w:val="E6CC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F2727"/>
    <w:multiLevelType w:val="multilevel"/>
    <w:tmpl w:val="CE8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80A42"/>
    <w:multiLevelType w:val="multilevel"/>
    <w:tmpl w:val="5F26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E63BC"/>
    <w:multiLevelType w:val="hybridMultilevel"/>
    <w:tmpl w:val="782CCD96"/>
    <w:lvl w:ilvl="0" w:tplc="807A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24605"/>
    <w:multiLevelType w:val="hybridMultilevel"/>
    <w:tmpl w:val="F4DEB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C12027"/>
    <w:multiLevelType w:val="multilevel"/>
    <w:tmpl w:val="249A6EFA"/>
    <w:name w:val="ГОСТ2"/>
    <w:lvl w:ilvl="0">
      <w:start w:val="1"/>
      <w:numFmt w:val="decimal"/>
      <w:pStyle w:val="a1"/>
      <w:lvlText w:val="%1."/>
      <w:lvlJc w:val="right"/>
      <w:pPr>
        <w:tabs>
          <w:tab w:val="num" w:pos="1049"/>
        </w:tabs>
        <w:ind w:left="0" w:firstLine="896"/>
      </w:pPr>
      <w:rPr>
        <w:rFonts w:hint="default"/>
      </w:rPr>
    </w:lvl>
    <w:lvl w:ilvl="1">
      <w:start w:val="1"/>
      <w:numFmt w:val="russianLower"/>
      <w:lvlText w:val="%2)"/>
      <w:lvlJc w:val="right"/>
      <w:pPr>
        <w:tabs>
          <w:tab w:val="num" w:pos="1474"/>
        </w:tabs>
        <w:ind w:left="0" w:firstLine="1304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758"/>
        </w:tabs>
        <w:ind w:left="0" w:firstLine="1474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0" w:firstLine="107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107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107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10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10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1072"/>
      </w:pPr>
      <w:rPr>
        <w:rFonts w:hint="default"/>
      </w:rPr>
    </w:lvl>
  </w:abstractNum>
  <w:abstractNum w:abstractNumId="17" w15:restartNumberingAfterBreak="0">
    <w:nsid w:val="54300A2E"/>
    <w:multiLevelType w:val="multilevel"/>
    <w:tmpl w:val="79AA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81471"/>
    <w:multiLevelType w:val="multilevel"/>
    <w:tmpl w:val="AAD2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7B74D8"/>
    <w:multiLevelType w:val="multilevel"/>
    <w:tmpl w:val="AC4C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43C8B"/>
    <w:multiLevelType w:val="multilevel"/>
    <w:tmpl w:val="E4BA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F218D"/>
    <w:multiLevelType w:val="multilevel"/>
    <w:tmpl w:val="8B8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A5FD0"/>
    <w:multiLevelType w:val="hybridMultilevel"/>
    <w:tmpl w:val="0270D630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629F4314"/>
    <w:multiLevelType w:val="multilevel"/>
    <w:tmpl w:val="3D32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23973"/>
    <w:multiLevelType w:val="multilevel"/>
    <w:tmpl w:val="5EB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155FF"/>
    <w:multiLevelType w:val="hybridMultilevel"/>
    <w:tmpl w:val="D81C2190"/>
    <w:lvl w:ilvl="0" w:tplc="E4AE6EC6">
      <w:start w:val="1"/>
      <w:numFmt w:val="bullet"/>
      <w:pStyle w:val="-0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5"/>
  </w:num>
  <w:num w:numId="4">
    <w:abstractNumId w:val="16"/>
  </w:num>
  <w:num w:numId="5">
    <w:abstractNumId w:val="3"/>
  </w:num>
  <w:num w:numId="6">
    <w:abstractNumId w:val="14"/>
  </w:num>
  <w:num w:numId="7">
    <w:abstractNumId w:val="22"/>
  </w:num>
  <w:num w:numId="8">
    <w:abstractNumId w:val="15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1"/>
  </w:num>
  <w:num w:numId="13">
    <w:abstractNumId w:val="19"/>
  </w:num>
  <w:num w:numId="14">
    <w:abstractNumId w:val="4"/>
  </w:num>
  <w:num w:numId="15">
    <w:abstractNumId w:val="21"/>
  </w:num>
  <w:num w:numId="16">
    <w:abstractNumId w:val="11"/>
  </w:num>
  <w:num w:numId="17">
    <w:abstractNumId w:val="23"/>
  </w:num>
  <w:num w:numId="18">
    <w:abstractNumId w:val="8"/>
  </w:num>
  <w:num w:numId="19">
    <w:abstractNumId w:val="13"/>
  </w:num>
  <w:num w:numId="20">
    <w:abstractNumId w:val="24"/>
  </w:num>
  <w:num w:numId="21">
    <w:abstractNumId w:val="9"/>
  </w:num>
  <w:num w:numId="22">
    <w:abstractNumId w:val="5"/>
  </w:num>
  <w:num w:numId="23">
    <w:abstractNumId w:val="20"/>
  </w:num>
  <w:num w:numId="24">
    <w:abstractNumId w:val="12"/>
  </w:num>
  <w:num w:numId="25">
    <w:abstractNumId w:val="10"/>
  </w:num>
  <w:num w:numId="26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8F"/>
    <w:rsid w:val="00001454"/>
    <w:rsid w:val="00011033"/>
    <w:rsid w:val="00014239"/>
    <w:rsid w:val="000151FC"/>
    <w:rsid w:val="000246FF"/>
    <w:rsid w:val="00024862"/>
    <w:rsid w:val="000327A7"/>
    <w:rsid w:val="00032D73"/>
    <w:rsid w:val="00032F28"/>
    <w:rsid w:val="000352C0"/>
    <w:rsid w:val="00036BA5"/>
    <w:rsid w:val="000376D0"/>
    <w:rsid w:val="00041690"/>
    <w:rsid w:val="0004213C"/>
    <w:rsid w:val="00042266"/>
    <w:rsid w:val="0005289B"/>
    <w:rsid w:val="00054BE7"/>
    <w:rsid w:val="00057223"/>
    <w:rsid w:val="00060B4F"/>
    <w:rsid w:val="00060E40"/>
    <w:rsid w:val="00063A40"/>
    <w:rsid w:val="000768AC"/>
    <w:rsid w:val="000825BB"/>
    <w:rsid w:val="00082A4D"/>
    <w:rsid w:val="00086AF4"/>
    <w:rsid w:val="00091A6F"/>
    <w:rsid w:val="0009785C"/>
    <w:rsid w:val="000A11C4"/>
    <w:rsid w:val="000A3AE5"/>
    <w:rsid w:val="000A6B28"/>
    <w:rsid w:val="000B2A81"/>
    <w:rsid w:val="000B46A1"/>
    <w:rsid w:val="000B4AD1"/>
    <w:rsid w:val="000B7997"/>
    <w:rsid w:val="000C0BDC"/>
    <w:rsid w:val="000C28FF"/>
    <w:rsid w:val="000C29A2"/>
    <w:rsid w:val="000C7090"/>
    <w:rsid w:val="000C7862"/>
    <w:rsid w:val="000C7A83"/>
    <w:rsid w:val="000D2E7E"/>
    <w:rsid w:val="000D4853"/>
    <w:rsid w:val="000D53CA"/>
    <w:rsid w:val="000D723D"/>
    <w:rsid w:val="000E2958"/>
    <w:rsid w:val="000E4B64"/>
    <w:rsid w:val="000E59DE"/>
    <w:rsid w:val="000E662F"/>
    <w:rsid w:val="000F223F"/>
    <w:rsid w:val="000F2EF5"/>
    <w:rsid w:val="000F7B8E"/>
    <w:rsid w:val="00103DF6"/>
    <w:rsid w:val="00103FF6"/>
    <w:rsid w:val="00104025"/>
    <w:rsid w:val="00105013"/>
    <w:rsid w:val="0011544D"/>
    <w:rsid w:val="00115B95"/>
    <w:rsid w:val="00117168"/>
    <w:rsid w:val="001251CC"/>
    <w:rsid w:val="00130CF0"/>
    <w:rsid w:val="00130F25"/>
    <w:rsid w:val="00131FFC"/>
    <w:rsid w:val="00133569"/>
    <w:rsid w:val="001428E2"/>
    <w:rsid w:val="00145503"/>
    <w:rsid w:val="00147DC3"/>
    <w:rsid w:val="00151E71"/>
    <w:rsid w:val="00152E65"/>
    <w:rsid w:val="00153A35"/>
    <w:rsid w:val="0017126F"/>
    <w:rsid w:val="001754AE"/>
    <w:rsid w:val="001809E9"/>
    <w:rsid w:val="00180B59"/>
    <w:rsid w:val="00185801"/>
    <w:rsid w:val="00193D78"/>
    <w:rsid w:val="00194715"/>
    <w:rsid w:val="00195C7C"/>
    <w:rsid w:val="001A07FF"/>
    <w:rsid w:val="001A0ECF"/>
    <w:rsid w:val="001A39D3"/>
    <w:rsid w:val="001A4F66"/>
    <w:rsid w:val="001A6858"/>
    <w:rsid w:val="001B07CE"/>
    <w:rsid w:val="001B0F8D"/>
    <w:rsid w:val="001B5D82"/>
    <w:rsid w:val="001B65A6"/>
    <w:rsid w:val="001B6A1F"/>
    <w:rsid w:val="001B7AD1"/>
    <w:rsid w:val="001C7C5D"/>
    <w:rsid w:val="001D042C"/>
    <w:rsid w:val="001D2596"/>
    <w:rsid w:val="001D540D"/>
    <w:rsid w:val="001E4227"/>
    <w:rsid w:val="001E4AF1"/>
    <w:rsid w:val="001F02FE"/>
    <w:rsid w:val="001F2C61"/>
    <w:rsid w:val="001F49FB"/>
    <w:rsid w:val="001F4BAD"/>
    <w:rsid w:val="00205D0D"/>
    <w:rsid w:val="0020758E"/>
    <w:rsid w:val="00212863"/>
    <w:rsid w:val="002136AC"/>
    <w:rsid w:val="00215F24"/>
    <w:rsid w:val="0021650E"/>
    <w:rsid w:val="00217B66"/>
    <w:rsid w:val="00220872"/>
    <w:rsid w:val="00223AB3"/>
    <w:rsid w:val="0022569F"/>
    <w:rsid w:val="002315B7"/>
    <w:rsid w:val="00237C4A"/>
    <w:rsid w:val="00244A9E"/>
    <w:rsid w:val="0025553D"/>
    <w:rsid w:val="00257455"/>
    <w:rsid w:val="0026132B"/>
    <w:rsid w:val="002625F8"/>
    <w:rsid w:val="002649E7"/>
    <w:rsid w:val="0027528D"/>
    <w:rsid w:val="0027603C"/>
    <w:rsid w:val="00276A59"/>
    <w:rsid w:val="00277E83"/>
    <w:rsid w:val="00282F37"/>
    <w:rsid w:val="0028381E"/>
    <w:rsid w:val="00283A23"/>
    <w:rsid w:val="00283F9C"/>
    <w:rsid w:val="00285403"/>
    <w:rsid w:val="00286F98"/>
    <w:rsid w:val="00292649"/>
    <w:rsid w:val="002A0418"/>
    <w:rsid w:val="002A2F29"/>
    <w:rsid w:val="002A3535"/>
    <w:rsid w:val="002B129E"/>
    <w:rsid w:val="002B379B"/>
    <w:rsid w:val="002B50F1"/>
    <w:rsid w:val="002B5EB0"/>
    <w:rsid w:val="002B64CF"/>
    <w:rsid w:val="002B7A4A"/>
    <w:rsid w:val="002B7DF8"/>
    <w:rsid w:val="002C1DDA"/>
    <w:rsid w:val="002C377F"/>
    <w:rsid w:val="002D22EF"/>
    <w:rsid w:val="002E25A4"/>
    <w:rsid w:val="002E28F1"/>
    <w:rsid w:val="002E5698"/>
    <w:rsid w:val="002E6EAD"/>
    <w:rsid w:val="002F6F0D"/>
    <w:rsid w:val="00301721"/>
    <w:rsid w:val="003130F3"/>
    <w:rsid w:val="003164F9"/>
    <w:rsid w:val="0031667C"/>
    <w:rsid w:val="003257C1"/>
    <w:rsid w:val="00326A29"/>
    <w:rsid w:val="00334BD8"/>
    <w:rsid w:val="00340759"/>
    <w:rsid w:val="00342B8A"/>
    <w:rsid w:val="00350F7A"/>
    <w:rsid w:val="003527B0"/>
    <w:rsid w:val="0035451C"/>
    <w:rsid w:val="00355A4E"/>
    <w:rsid w:val="00356C9C"/>
    <w:rsid w:val="00357D3B"/>
    <w:rsid w:val="00370A62"/>
    <w:rsid w:val="0037275B"/>
    <w:rsid w:val="00380012"/>
    <w:rsid w:val="00380B90"/>
    <w:rsid w:val="003815B3"/>
    <w:rsid w:val="003819C9"/>
    <w:rsid w:val="003878DE"/>
    <w:rsid w:val="003A3E01"/>
    <w:rsid w:val="003A4EE8"/>
    <w:rsid w:val="003B2904"/>
    <w:rsid w:val="003B458C"/>
    <w:rsid w:val="003B5272"/>
    <w:rsid w:val="003D1EE9"/>
    <w:rsid w:val="003D33EE"/>
    <w:rsid w:val="003D3799"/>
    <w:rsid w:val="003D4B12"/>
    <w:rsid w:val="003D6020"/>
    <w:rsid w:val="003E1CD2"/>
    <w:rsid w:val="003E4F1A"/>
    <w:rsid w:val="003E6B04"/>
    <w:rsid w:val="003F1A61"/>
    <w:rsid w:val="00405975"/>
    <w:rsid w:val="00415BF0"/>
    <w:rsid w:val="004162D8"/>
    <w:rsid w:val="0042135F"/>
    <w:rsid w:val="004253F6"/>
    <w:rsid w:val="004271BC"/>
    <w:rsid w:val="00430412"/>
    <w:rsid w:val="004313FA"/>
    <w:rsid w:val="0043726A"/>
    <w:rsid w:val="0044055D"/>
    <w:rsid w:val="004420F1"/>
    <w:rsid w:val="00443995"/>
    <w:rsid w:val="00443B9E"/>
    <w:rsid w:val="004469C3"/>
    <w:rsid w:val="0045099E"/>
    <w:rsid w:val="00450CB8"/>
    <w:rsid w:val="00453F53"/>
    <w:rsid w:val="00455886"/>
    <w:rsid w:val="00457B6C"/>
    <w:rsid w:val="00460F4D"/>
    <w:rsid w:val="00471D28"/>
    <w:rsid w:val="00477F87"/>
    <w:rsid w:val="00480DC0"/>
    <w:rsid w:val="00490DF3"/>
    <w:rsid w:val="0049759E"/>
    <w:rsid w:val="00497A32"/>
    <w:rsid w:val="004A3CDF"/>
    <w:rsid w:val="004B1DD9"/>
    <w:rsid w:val="004B4271"/>
    <w:rsid w:val="004B6752"/>
    <w:rsid w:val="004B70DD"/>
    <w:rsid w:val="004C3781"/>
    <w:rsid w:val="004C3ED4"/>
    <w:rsid w:val="004C4A4B"/>
    <w:rsid w:val="004C5AD5"/>
    <w:rsid w:val="004D0DDC"/>
    <w:rsid w:val="004D0DF9"/>
    <w:rsid w:val="004D4040"/>
    <w:rsid w:val="004D599A"/>
    <w:rsid w:val="004E0014"/>
    <w:rsid w:val="004E0238"/>
    <w:rsid w:val="004E63D3"/>
    <w:rsid w:val="004F0010"/>
    <w:rsid w:val="004F0A30"/>
    <w:rsid w:val="004F6C01"/>
    <w:rsid w:val="00501AA2"/>
    <w:rsid w:val="005020FD"/>
    <w:rsid w:val="00502EC5"/>
    <w:rsid w:val="00502F1A"/>
    <w:rsid w:val="00503D85"/>
    <w:rsid w:val="005113DD"/>
    <w:rsid w:val="005148FD"/>
    <w:rsid w:val="00523EBD"/>
    <w:rsid w:val="00524054"/>
    <w:rsid w:val="00524B04"/>
    <w:rsid w:val="00526978"/>
    <w:rsid w:val="00530A10"/>
    <w:rsid w:val="00534737"/>
    <w:rsid w:val="00535832"/>
    <w:rsid w:val="00540438"/>
    <w:rsid w:val="00552810"/>
    <w:rsid w:val="0056200F"/>
    <w:rsid w:val="005639EE"/>
    <w:rsid w:val="0057204E"/>
    <w:rsid w:val="00573EDE"/>
    <w:rsid w:val="00573F8A"/>
    <w:rsid w:val="00581234"/>
    <w:rsid w:val="0058370F"/>
    <w:rsid w:val="005B25EB"/>
    <w:rsid w:val="005C02EE"/>
    <w:rsid w:val="005C4792"/>
    <w:rsid w:val="005C4E99"/>
    <w:rsid w:val="005D0441"/>
    <w:rsid w:val="005D130D"/>
    <w:rsid w:val="005D299C"/>
    <w:rsid w:val="005D49A9"/>
    <w:rsid w:val="005D5B78"/>
    <w:rsid w:val="005E3CB3"/>
    <w:rsid w:val="005E46F1"/>
    <w:rsid w:val="005E46F3"/>
    <w:rsid w:val="005E54CB"/>
    <w:rsid w:val="005F06F9"/>
    <w:rsid w:val="005F2508"/>
    <w:rsid w:val="005F36D7"/>
    <w:rsid w:val="005F3E53"/>
    <w:rsid w:val="005F7099"/>
    <w:rsid w:val="005F70E7"/>
    <w:rsid w:val="0061661F"/>
    <w:rsid w:val="006220EC"/>
    <w:rsid w:val="00630613"/>
    <w:rsid w:val="00634BE8"/>
    <w:rsid w:val="00637C97"/>
    <w:rsid w:val="00641B60"/>
    <w:rsid w:val="00663945"/>
    <w:rsid w:val="006643A7"/>
    <w:rsid w:val="006669EA"/>
    <w:rsid w:val="00673807"/>
    <w:rsid w:val="00673C37"/>
    <w:rsid w:val="006829D9"/>
    <w:rsid w:val="006931BC"/>
    <w:rsid w:val="00694A51"/>
    <w:rsid w:val="006A08B3"/>
    <w:rsid w:val="006A466D"/>
    <w:rsid w:val="006C19CF"/>
    <w:rsid w:val="006C668F"/>
    <w:rsid w:val="006D06D2"/>
    <w:rsid w:val="006D4415"/>
    <w:rsid w:val="006D767E"/>
    <w:rsid w:val="006E0615"/>
    <w:rsid w:val="006E0C99"/>
    <w:rsid w:val="006E17BB"/>
    <w:rsid w:val="006E1B63"/>
    <w:rsid w:val="006E20FD"/>
    <w:rsid w:val="006E2F1F"/>
    <w:rsid w:val="006E4364"/>
    <w:rsid w:val="006E7875"/>
    <w:rsid w:val="006F0D5E"/>
    <w:rsid w:val="00701A68"/>
    <w:rsid w:val="00703F72"/>
    <w:rsid w:val="007057B2"/>
    <w:rsid w:val="007114D3"/>
    <w:rsid w:val="00715DC8"/>
    <w:rsid w:val="00715E55"/>
    <w:rsid w:val="00715EE1"/>
    <w:rsid w:val="00721B59"/>
    <w:rsid w:val="00723442"/>
    <w:rsid w:val="00724A72"/>
    <w:rsid w:val="0072683D"/>
    <w:rsid w:val="00727544"/>
    <w:rsid w:val="0073013E"/>
    <w:rsid w:val="00731527"/>
    <w:rsid w:val="00731F51"/>
    <w:rsid w:val="007347B0"/>
    <w:rsid w:val="007372E1"/>
    <w:rsid w:val="00741D4E"/>
    <w:rsid w:val="007434E5"/>
    <w:rsid w:val="00746C96"/>
    <w:rsid w:val="007475AC"/>
    <w:rsid w:val="00752323"/>
    <w:rsid w:val="00752B20"/>
    <w:rsid w:val="007550A8"/>
    <w:rsid w:val="007573D3"/>
    <w:rsid w:val="00757E86"/>
    <w:rsid w:val="007621BF"/>
    <w:rsid w:val="00765E0A"/>
    <w:rsid w:val="00770DE2"/>
    <w:rsid w:val="00772A9A"/>
    <w:rsid w:val="00773DE5"/>
    <w:rsid w:val="00774F76"/>
    <w:rsid w:val="00784948"/>
    <w:rsid w:val="00785FC1"/>
    <w:rsid w:val="00786981"/>
    <w:rsid w:val="00786BFC"/>
    <w:rsid w:val="00787BC8"/>
    <w:rsid w:val="00791A00"/>
    <w:rsid w:val="007937E6"/>
    <w:rsid w:val="00794B35"/>
    <w:rsid w:val="007954D1"/>
    <w:rsid w:val="007B0E65"/>
    <w:rsid w:val="007B39EA"/>
    <w:rsid w:val="007B4830"/>
    <w:rsid w:val="007C024D"/>
    <w:rsid w:val="007C19DE"/>
    <w:rsid w:val="007C4FFF"/>
    <w:rsid w:val="007C6D39"/>
    <w:rsid w:val="007D44F5"/>
    <w:rsid w:val="007D599F"/>
    <w:rsid w:val="007D7F75"/>
    <w:rsid w:val="007E0BE3"/>
    <w:rsid w:val="007E1F9B"/>
    <w:rsid w:val="007E781E"/>
    <w:rsid w:val="007E7B99"/>
    <w:rsid w:val="007F0B80"/>
    <w:rsid w:val="007F4800"/>
    <w:rsid w:val="007F53B1"/>
    <w:rsid w:val="007F68A0"/>
    <w:rsid w:val="00802655"/>
    <w:rsid w:val="00802910"/>
    <w:rsid w:val="008045F2"/>
    <w:rsid w:val="00805D16"/>
    <w:rsid w:val="00805EF8"/>
    <w:rsid w:val="008060C7"/>
    <w:rsid w:val="008107CC"/>
    <w:rsid w:val="008111E7"/>
    <w:rsid w:val="0081548F"/>
    <w:rsid w:val="008219A6"/>
    <w:rsid w:val="0082215B"/>
    <w:rsid w:val="00826D60"/>
    <w:rsid w:val="008473E0"/>
    <w:rsid w:val="008500F2"/>
    <w:rsid w:val="00851308"/>
    <w:rsid w:val="00853972"/>
    <w:rsid w:val="00853B43"/>
    <w:rsid w:val="00862DDA"/>
    <w:rsid w:val="0086691E"/>
    <w:rsid w:val="00871715"/>
    <w:rsid w:val="00873423"/>
    <w:rsid w:val="008741AA"/>
    <w:rsid w:val="00882C77"/>
    <w:rsid w:val="00887A8A"/>
    <w:rsid w:val="008925F1"/>
    <w:rsid w:val="00896926"/>
    <w:rsid w:val="008A0595"/>
    <w:rsid w:val="008A221B"/>
    <w:rsid w:val="008B136B"/>
    <w:rsid w:val="008B218C"/>
    <w:rsid w:val="008B3C96"/>
    <w:rsid w:val="008C0744"/>
    <w:rsid w:val="008C68FC"/>
    <w:rsid w:val="008D19BD"/>
    <w:rsid w:val="008D733F"/>
    <w:rsid w:val="008E3ECF"/>
    <w:rsid w:val="008F1509"/>
    <w:rsid w:val="0090253B"/>
    <w:rsid w:val="00902C9A"/>
    <w:rsid w:val="009040EC"/>
    <w:rsid w:val="00904728"/>
    <w:rsid w:val="00906717"/>
    <w:rsid w:val="00910BF6"/>
    <w:rsid w:val="0091339F"/>
    <w:rsid w:val="00916BFB"/>
    <w:rsid w:val="009174B2"/>
    <w:rsid w:val="00917FFB"/>
    <w:rsid w:val="009217C0"/>
    <w:rsid w:val="00926CAB"/>
    <w:rsid w:val="009306D3"/>
    <w:rsid w:val="0094165E"/>
    <w:rsid w:val="0094222C"/>
    <w:rsid w:val="009450C4"/>
    <w:rsid w:val="009473B6"/>
    <w:rsid w:val="00947907"/>
    <w:rsid w:val="00947C30"/>
    <w:rsid w:val="00950A74"/>
    <w:rsid w:val="00952980"/>
    <w:rsid w:val="00954924"/>
    <w:rsid w:val="00971EA3"/>
    <w:rsid w:val="009743CE"/>
    <w:rsid w:val="00990BD9"/>
    <w:rsid w:val="009955AC"/>
    <w:rsid w:val="009955E7"/>
    <w:rsid w:val="009A2293"/>
    <w:rsid w:val="009A6662"/>
    <w:rsid w:val="009B0C7B"/>
    <w:rsid w:val="009B0E5A"/>
    <w:rsid w:val="009B0E74"/>
    <w:rsid w:val="009B2B09"/>
    <w:rsid w:val="009C34CB"/>
    <w:rsid w:val="009D0E76"/>
    <w:rsid w:val="009D0FB3"/>
    <w:rsid w:val="009D66B3"/>
    <w:rsid w:val="009E29A2"/>
    <w:rsid w:val="009E354D"/>
    <w:rsid w:val="009F14F8"/>
    <w:rsid w:val="009F4407"/>
    <w:rsid w:val="009F46EC"/>
    <w:rsid w:val="009F64EC"/>
    <w:rsid w:val="00A10515"/>
    <w:rsid w:val="00A12245"/>
    <w:rsid w:val="00A1261F"/>
    <w:rsid w:val="00A141BA"/>
    <w:rsid w:val="00A14DF4"/>
    <w:rsid w:val="00A17DAF"/>
    <w:rsid w:val="00A21CEA"/>
    <w:rsid w:val="00A231A0"/>
    <w:rsid w:val="00A2369A"/>
    <w:rsid w:val="00A26EF1"/>
    <w:rsid w:val="00A43933"/>
    <w:rsid w:val="00A44E63"/>
    <w:rsid w:val="00A52D2C"/>
    <w:rsid w:val="00A56C1D"/>
    <w:rsid w:val="00A5706A"/>
    <w:rsid w:val="00A61F04"/>
    <w:rsid w:val="00A63779"/>
    <w:rsid w:val="00A65F36"/>
    <w:rsid w:val="00A66B90"/>
    <w:rsid w:val="00A672F7"/>
    <w:rsid w:val="00A76E1F"/>
    <w:rsid w:val="00A858F7"/>
    <w:rsid w:val="00A85E35"/>
    <w:rsid w:val="00A92261"/>
    <w:rsid w:val="00A94FA6"/>
    <w:rsid w:val="00AA26B4"/>
    <w:rsid w:val="00AA28E8"/>
    <w:rsid w:val="00AA56FC"/>
    <w:rsid w:val="00AA6704"/>
    <w:rsid w:val="00AB104C"/>
    <w:rsid w:val="00AB12F2"/>
    <w:rsid w:val="00AB4CD5"/>
    <w:rsid w:val="00AC5784"/>
    <w:rsid w:val="00AC7585"/>
    <w:rsid w:val="00AD1C08"/>
    <w:rsid w:val="00AD43BE"/>
    <w:rsid w:val="00AD54A4"/>
    <w:rsid w:val="00AD6164"/>
    <w:rsid w:val="00AD6869"/>
    <w:rsid w:val="00AE1ACD"/>
    <w:rsid w:val="00AE3072"/>
    <w:rsid w:val="00AF340D"/>
    <w:rsid w:val="00B22A03"/>
    <w:rsid w:val="00B24BFC"/>
    <w:rsid w:val="00B33E45"/>
    <w:rsid w:val="00B3743F"/>
    <w:rsid w:val="00B3779D"/>
    <w:rsid w:val="00B55460"/>
    <w:rsid w:val="00B56222"/>
    <w:rsid w:val="00B62D72"/>
    <w:rsid w:val="00B65AB6"/>
    <w:rsid w:val="00B65E4B"/>
    <w:rsid w:val="00B726E2"/>
    <w:rsid w:val="00B75578"/>
    <w:rsid w:val="00B777C4"/>
    <w:rsid w:val="00B80738"/>
    <w:rsid w:val="00B82300"/>
    <w:rsid w:val="00B8379C"/>
    <w:rsid w:val="00B97D79"/>
    <w:rsid w:val="00BA147D"/>
    <w:rsid w:val="00BA155C"/>
    <w:rsid w:val="00BA31D1"/>
    <w:rsid w:val="00BA69A2"/>
    <w:rsid w:val="00BB3D64"/>
    <w:rsid w:val="00BB460F"/>
    <w:rsid w:val="00BB536C"/>
    <w:rsid w:val="00BC00D8"/>
    <w:rsid w:val="00BC1A42"/>
    <w:rsid w:val="00BC2BA5"/>
    <w:rsid w:val="00BC499A"/>
    <w:rsid w:val="00BC5E01"/>
    <w:rsid w:val="00BC64A7"/>
    <w:rsid w:val="00BD5ABF"/>
    <w:rsid w:val="00BD5CD7"/>
    <w:rsid w:val="00BE14B8"/>
    <w:rsid w:val="00BE7546"/>
    <w:rsid w:val="00BF012F"/>
    <w:rsid w:val="00BF07BF"/>
    <w:rsid w:val="00BF23FB"/>
    <w:rsid w:val="00BF5326"/>
    <w:rsid w:val="00C010CE"/>
    <w:rsid w:val="00C0361C"/>
    <w:rsid w:val="00C06F0A"/>
    <w:rsid w:val="00C07C29"/>
    <w:rsid w:val="00C07E54"/>
    <w:rsid w:val="00C104A8"/>
    <w:rsid w:val="00C10BE0"/>
    <w:rsid w:val="00C132E9"/>
    <w:rsid w:val="00C13D56"/>
    <w:rsid w:val="00C1503F"/>
    <w:rsid w:val="00C466CF"/>
    <w:rsid w:val="00C518C3"/>
    <w:rsid w:val="00C55A4B"/>
    <w:rsid w:val="00C62421"/>
    <w:rsid w:val="00C64CD5"/>
    <w:rsid w:val="00C65C10"/>
    <w:rsid w:val="00C667ED"/>
    <w:rsid w:val="00C66B03"/>
    <w:rsid w:val="00C66C99"/>
    <w:rsid w:val="00C67927"/>
    <w:rsid w:val="00C742BF"/>
    <w:rsid w:val="00C77030"/>
    <w:rsid w:val="00C81787"/>
    <w:rsid w:val="00C81930"/>
    <w:rsid w:val="00C84267"/>
    <w:rsid w:val="00C852C0"/>
    <w:rsid w:val="00C87882"/>
    <w:rsid w:val="00C919F3"/>
    <w:rsid w:val="00C91B64"/>
    <w:rsid w:val="00C91C03"/>
    <w:rsid w:val="00C92239"/>
    <w:rsid w:val="00C94164"/>
    <w:rsid w:val="00C943A3"/>
    <w:rsid w:val="00C94C80"/>
    <w:rsid w:val="00C9663D"/>
    <w:rsid w:val="00CA3906"/>
    <w:rsid w:val="00CA59C3"/>
    <w:rsid w:val="00CB1278"/>
    <w:rsid w:val="00CB17B9"/>
    <w:rsid w:val="00CB3E38"/>
    <w:rsid w:val="00CC2F79"/>
    <w:rsid w:val="00CC3DDF"/>
    <w:rsid w:val="00CD0A6D"/>
    <w:rsid w:val="00CD159E"/>
    <w:rsid w:val="00CD1A02"/>
    <w:rsid w:val="00CD1C5F"/>
    <w:rsid w:val="00CD1DF5"/>
    <w:rsid w:val="00CE299B"/>
    <w:rsid w:val="00CE601C"/>
    <w:rsid w:val="00CF7AEB"/>
    <w:rsid w:val="00CF7BA8"/>
    <w:rsid w:val="00D1380B"/>
    <w:rsid w:val="00D224EA"/>
    <w:rsid w:val="00D23367"/>
    <w:rsid w:val="00D23926"/>
    <w:rsid w:val="00D30726"/>
    <w:rsid w:val="00D313CC"/>
    <w:rsid w:val="00D31DC5"/>
    <w:rsid w:val="00D35EE7"/>
    <w:rsid w:val="00D40A82"/>
    <w:rsid w:val="00D40F4E"/>
    <w:rsid w:val="00D41E89"/>
    <w:rsid w:val="00D42EA1"/>
    <w:rsid w:val="00D459CC"/>
    <w:rsid w:val="00D466A8"/>
    <w:rsid w:val="00D538E8"/>
    <w:rsid w:val="00D539ED"/>
    <w:rsid w:val="00D5493F"/>
    <w:rsid w:val="00D54C33"/>
    <w:rsid w:val="00D55F4B"/>
    <w:rsid w:val="00D65D23"/>
    <w:rsid w:val="00D717DA"/>
    <w:rsid w:val="00D722D9"/>
    <w:rsid w:val="00D76F6E"/>
    <w:rsid w:val="00D7752A"/>
    <w:rsid w:val="00D85F2D"/>
    <w:rsid w:val="00D93BA3"/>
    <w:rsid w:val="00DA1CB8"/>
    <w:rsid w:val="00DA1F86"/>
    <w:rsid w:val="00DA60A5"/>
    <w:rsid w:val="00DA7487"/>
    <w:rsid w:val="00DB0116"/>
    <w:rsid w:val="00DB0F3E"/>
    <w:rsid w:val="00DB24CA"/>
    <w:rsid w:val="00DC7995"/>
    <w:rsid w:val="00DD0B90"/>
    <w:rsid w:val="00DD1DFD"/>
    <w:rsid w:val="00DD71B9"/>
    <w:rsid w:val="00DE1613"/>
    <w:rsid w:val="00DE21F0"/>
    <w:rsid w:val="00DE240C"/>
    <w:rsid w:val="00DE4426"/>
    <w:rsid w:val="00DE5BB8"/>
    <w:rsid w:val="00DE7771"/>
    <w:rsid w:val="00DE7F31"/>
    <w:rsid w:val="00DF100D"/>
    <w:rsid w:val="00E0629F"/>
    <w:rsid w:val="00E1366B"/>
    <w:rsid w:val="00E16E87"/>
    <w:rsid w:val="00E23F94"/>
    <w:rsid w:val="00E24384"/>
    <w:rsid w:val="00E24F6D"/>
    <w:rsid w:val="00E252E9"/>
    <w:rsid w:val="00E26AF6"/>
    <w:rsid w:val="00E27515"/>
    <w:rsid w:val="00E27EC3"/>
    <w:rsid w:val="00E30AD3"/>
    <w:rsid w:val="00E34DB5"/>
    <w:rsid w:val="00E357F2"/>
    <w:rsid w:val="00E401AD"/>
    <w:rsid w:val="00E477C5"/>
    <w:rsid w:val="00E47A14"/>
    <w:rsid w:val="00E51957"/>
    <w:rsid w:val="00E66004"/>
    <w:rsid w:val="00E76467"/>
    <w:rsid w:val="00E94A5D"/>
    <w:rsid w:val="00EA14C0"/>
    <w:rsid w:val="00EA2E9E"/>
    <w:rsid w:val="00EA30B8"/>
    <w:rsid w:val="00EA5DC1"/>
    <w:rsid w:val="00EB0CC7"/>
    <w:rsid w:val="00EB2856"/>
    <w:rsid w:val="00EB2AC0"/>
    <w:rsid w:val="00EB6CD3"/>
    <w:rsid w:val="00EC6012"/>
    <w:rsid w:val="00ED1DD8"/>
    <w:rsid w:val="00ED3B16"/>
    <w:rsid w:val="00ED70D3"/>
    <w:rsid w:val="00EE4EF8"/>
    <w:rsid w:val="00EE6C33"/>
    <w:rsid w:val="00EF252D"/>
    <w:rsid w:val="00EF45C5"/>
    <w:rsid w:val="00F00009"/>
    <w:rsid w:val="00F03463"/>
    <w:rsid w:val="00F07D74"/>
    <w:rsid w:val="00F106A1"/>
    <w:rsid w:val="00F247FE"/>
    <w:rsid w:val="00F27BBC"/>
    <w:rsid w:val="00F27D74"/>
    <w:rsid w:val="00F41BFB"/>
    <w:rsid w:val="00F43419"/>
    <w:rsid w:val="00F43516"/>
    <w:rsid w:val="00F43FA9"/>
    <w:rsid w:val="00F47B5E"/>
    <w:rsid w:val="00F55A9F"/>
    <w:rsid w:val="00F5784D"/>
    <w:rsid w:val="00F616DA"/>
    <w:rsid w:val="00F62060"/>
    <w:rsid w:val="00F7037F"/>
    <w:rsid w:val="00F70F9C"/>
    <w:rsid w:val="00F71027"/>
    <w:rsid w:val="00F733B6"/>
    <w:rsid w:val="00F74ABB"/>
    <w:rsid w:val="00F75FE8"/>
    <w:rsid w:val="00F82956"/>
    <w:rsid w:val="00F86905"/>
    <w:rsid w:val="00F90BFA"/>
    <w:rsid w:val="00F92836"/>
    <w:rsid w:val="00F936A0"/>
    <w:rsid w:val="00F948BB"/>
    <w:rsid w:val="00FA5616"/>
    <w:rsid w:val="00FA653F"/>
    <w:rsid w:val="00FB1EED"/>
    <w:rsid w:val="00FB63F6"/>
    <w:rsid w:val="00FC720F"/>
    <w:rsid w:val="00FC7FE4"/>
    <w:rsid w:val="00FD0CBC"/>
    <w:rsid w:val="00FD51DA"/>
    <w:rsid w:val="00FD7B7B"/>
    <w:rsid w:val="00FD7FE5"/>
    <w:rsid w:val="00FE1AE3"/>
    <w:rsid w:val="00FE48F4"/>
    <w:rsid w:val="00FE5A5B"/>
    <w:rsid w:val="00FF0AAE"/>
    <w:rsid w:val="00FF1920"/>
    <w:rsid w:val="00FF22BE"/>
    <w:rsid w:val="00FF37B9"/>
    <w:rsid w:val="00FF5195"/>
    <w:rsid w:val="00FF65B8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E8650"/>
  <w15:docId w15:val="{01900EDA-1D99-4442-859E-2716983E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F37B9"/>
    <w:pPr>
      <w:spacing w:after="0" w:line="360" w:lineRule="auto"/>
      <w:ind w:firstLine="709"/>
      <w:jc w:val="both"/>
    </w:pPr>
    <w:rPr>
      <w:sz w:val="24"/>
    </w:rPr>
  </w:style>
  <w:style w:type="paragraph" w:styleId="1">
    <w:name w:val="heading 1"/>
    <w:next w:val="a2"/>
    <w:link w:val="10"/>
    <w:uiPriority w:val="9"/>
    <w:semiHidden/>
    <w:rsid w:val="001D042C"/>
    <w:pPr>
      <w:keepNext/>
      <w:keepLines/>
      <w:pageBreakBefore/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styleId="2">
    <w:name w:val="heading 2"/>
    <w:basedOn w:val="a2"/>
    <w:next w:val="a2"/>
    <w:link w:val="20"/>
    <w:uiPriority w:val="9"/>
    <w:semiHidden/>
    <w:qFormat/>
    <w:rsid w:val="007B0E65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4"/>
    </w:rPr>
  </w:style>
  <w:style w:type="paragraph" w:styleId="3">
    <w:name w:val="heading 3"/>
    <w:basedOn w:val="a2"/>
    <w:next w:val="a2"/>
    <w:link w:val="30"/>
    <w:uiPriority w:val="9"/>
    <w:semiHidden/>
    <w:qFormat/>
    <w:rsid w:val="002136AC"/>
    <w:pPr>
      <w:keepNext/>
      <w:keepLines/>
      <w:pageBreakBefore/>
      <w:spacing w:after="120"/>
      <w:ind w:firstLine="0"/>
      <w:jc w:val="center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semiHidden/>
    <w:rsid w:val="00917FFB"/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</w:rPr>
  </w:style>
  <w:style w:type="character" w:styleId="a6">
    <w:name w:val="Emphasis"/>
    <w:basedOn w:val="a3"/>
    <w:uiPriority w:val="20"/>
    <w:semiHidden/>
    <w:qFormat/>
    <w:rsid w:val="00D65D23"/>
    <w:rPr>
      <w:i/>
      <w:iCs/>
    </w:rPr>
  </w:style>
  <w:style w:type="paragraph" w:customStyle="1" w:styleId="a1">
    <w:name w:val="Список нумерованный"/>
    <w:uiPriority w:val="1"/>
    <w:qFormat/>
    <w:rsid w:val="008B3C96"/>
    <w:pPr>
      <w:numPr>
        <w:numId w:val="4"/>
      </w:numPr>
      <w:spacing w:after="0" w:line="360" w:lineRule="auto"/>
      <w:jc w:val="both"/>
    </w:pPr>
    <w:rPr>
      <w:sz w:val="24"/>
    </w:rPr>
  </w:style>
  <w:style w:type="paragraph" w:styleId="a7">
    <w:name w:val="Title"/>
    <w:basedOn w:val="a2"/>
    <w:next w:val="a2"/>
    <w:link w:val="a8"/>
    <w:uiPriority w:val="10"/>
    <w:semiHidden/>
    <w:qFormat/>
    <w:rsid w:val="00C81787"/>
    <w:pPr>
      <w:keepNext/>
      <w:keepLines/>
      <w:pageBreakBefore/>
      <w:spacing w:after="120"/>
      <w:ind w:firstLine="0"/>
      <w:contextualSpacing/>
      <w:jc w:val="center"/>
    </w:pPr>
    <w:rPr>
      <w:rFonts w:asciiTheme="majorHAnsi" w:eastAsiaTheme="majorEastAsia" w:hAnsiTheme="majorHAnsi" w:cstheme="majorBidi"/>
      <w:b/>
      <w:bCs/>
      <w:kern w:val="28"/>
      <w:szCs w:val="24"/>
    </w:rPr>
  </w:style>
  <w:style w:type="character" w:customStyle="1" w:styleId="a8">
    <w:name w:val="Заголовок Знак"/>
    <w:basedOn w:val="a3"/>
    <w:link w:val="a7"/>
    <w:uiPriority w:val="10"/>
    <w:semiHidden/>
    <w:rsid w:val="00370A62"/>
    <w:rPr>
      <w:rFonts w:asciiTheme="majorHAnsi" w:eastAsiaTheme="majorEastAsia" w:hAnsiTheme="majorHAnsi" w:cstheme="majorBidi"/>
      <w:b/>
      <w:bCs/>
      <w:kern w:val="28"/>
      <w:sz w:val="24"/>
      <w:szCs w:val="24"/>
    </w:rPr>
  </w:style>
  <w:style w:type="character" w:customStyle="1" w:styleId="20">
    <w:name w:val="Заголовок 2 Знак"/>
    <w:basedOn w:val="a3"/>
    <w:link w:val="2"/>
    <w:uiPriority w:val="9"/>
    <w:semiHidden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a9">
    <w:name w:val="header"/>
    <w:basedOn w:val="a2"/>
    <w:link w:val="aa"/>
    <w:uiPriority w:val="99"/>
    <w:rsid w:val="00C8178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3"/>
    <w:link w:val="a9"/>
    <w:uiPriority w:val="99"/>
    <w:rsid w:val="00145503"/>
    <w:rPr>
      <w:sz w:val="24"/>
    </w:rPr>
  </w:style>
  <w:style w:type="paragraph" w:styleId="ab">
    <w:name w:val="footer"/>
    <w:basedOn w:val="a2"/>
    <w:link w:val="ac"/>
    <w:uiPriority w:val="99"/>
    <w:rsid w:val="004E0014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character" w:customStyle="1" w:styleId="ac">
    <w:name w:val="Нижний колонтитул Знак"/>
    <w:basedOn w:val="a3"/>
    <w:link w:val="ab"/>
    <w:uiPriority w:val="99"/>
    <w:rsid w:val="00145503"/>
    <w:rPr>
      <w:sz w:val="24"/>
    </w:rPr>
  </w:style>
  <w:style w:type="paragraph" w:customStyle="1" w:styleId="ad">
    <w:name w:val="Заголовок пункта"/>
    <w:next w:val="a2"/>
    <w:uiPriority w:val="5"/>
    <w:qFormat/>
    <w:rsid w:val="00A63779"/>
    <w:pPr>
      <w:keepNext/>
      <w:keepLines/>
      <w:spacing w:after="0" w:line="360" w:lineRule="auto"/>
      <w:ind w:firstLine="709"/>
      <w:jc w:val="both"/>
    </w:pPr>
    <w:rPr>
      <w:rFonts w:asciiTheme="majorHAnsi" w:eastAsiaTheme="majorEastAsia" w:hAnsiTheme="majorHAnsi" w:cstheme="majorBidi"/>
      <w:bCs/>
      <w:color w:val="000000" w:themeColor="text1"/>
      <w:sz w:val="24"/>
      <w:szCs w:val="24"/>
      <w:shd w:val="clear" w:color="auto" w:fill="FFFFFF"/>
    </w:rPr>
  </w:style>
  <w:style w:type="paragraph" w:customStyle="1" w:styleId="ae">
    <w:name w:val="Таблица"/>
    <w:qFormat/>
    <w:rsid w:val="003F1A61"/>
    <w:pPr>
      <w:spacing w:after="120" w:line="240" w:lineRule="auto"/>
      <w:jc w:val="center"/>
    </w:pPr>
    <w:rPr>
      <w:rFonts w:ascii="Times New Roman" w:hAnsi="Times New Roman" w:cs="Times New Roman"/>
      <w:sz w:val="24"/>
      <w:szCs w:val="28"/>
      <w:lang w:bidi="en-US"/>
    </w:rPr>
  </w:style>
  <w:style w:type="character" w:customStyle="1" w:styleId="30">
    <w:name w:val="Заголовок 3 Знак"/>
    <w:basedOn w:val="a3"/>
    <w:link w:val="3"/>
    <w:uiPriority w:val="9"/>
    <w:semiHidden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af">
    <w:name w:val="Balloon Text"/>
    <w:basedOn w:val="a2"/>
    <w:link w:val="af0"/>
    <w:uiPriority w:val="99"/>
    <w:semiHidden/>
    <w:unhideWhenUsed/>
    <w:rsid w:val="008741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3"/>
    <w:link w:val="af"/>
    <w:uiPriority w:val="99"/>
    <w:semiHidden/>
    <w:rsid w:val="008741AA"/>
    <w:rPr>
      <w:rFonts w:ascii="Segoe UI" w:hAnsi="Segoe UI" w:cs="Segoe UI"/>
      <w:sz w:val="18"/>
      <w:szCs w:val="18"/>
    </w:rPr>
  </w:style>
  <w:style w:type="paragraph" w:customStyle="1" w:styleId="-0">
    <w:name w:val="Таблица - список маркированный"/>
    <w:uiPriority w:val="7"/>
    <w:qFormat/>
    <w:rsid w:val="00086AF4"/>
    <w:pPr>
      <w:numPr>
        <w:numId w:val="3"/>
      </w:numPr>
      <w:tabs>
        <w:tab w:val="left" w:pos="314"/>
      </w:tabs>
      <w:spacing w:after="0" w:line="240" w:lineRule="auto"/>
      <w:ind w:left="314" w:hanging="284"/>
    </w:pPr>
    <w:rPr>
      <w:rFonts w:ascii="Times New Roman" w:hAnsi="Times New Roman" w:cs="Times New Roman"/>
      <w:sz w:val="24"/>
      <w:szCs w:val="28"/>
      <w:lang w:bidi="en-US"/>
    </w:rPr>
  </w:style>
  <w:style w:type="character" w:styleId="af1">
    <w:name w:val="annotation reference"/>
    <w:basedOn w:val="a3"/>
    <w:uiPriority w:val="99"/>
    <w:semiHidden/>
    <w:unhideWhenUsed/>
    <w:rsid w:val="008741AA"/>
    <w:rPr>
      <w:sz w:val="16"/>
      <w:szCs w:val="16"/>
    </w:rPr>
  </w:style>
  <w:style w:type="paragraph" w:styleId="af2">
    <w:name w:val="annotation text"/>
    <w:link w:val="af3"/>
    <w:uiPriority w:val="1"/>
    <w:semiHidden/>
    <w:rsid w:val="00BB536C"/>
    <w:rPr>
      <w:rFonts w:ascii="Arial" w:hAnsi="Arial" w:cs="Times New Roman"/>
      <w:sz w:val="20"/>
      <w:szCs w:val="20"/>
      <w:lang w:val="en-US" w:bidi="en-US"/>
    </w:rPr>
  </w:style>
  <w:style w:type="character" w:customStyle="1" w:styleId="af3">
    <w:name w:val="Текст примечания Знак"/>
    <w:basedOn w:val="a3"/>
    <w:link w:val="af2"/>
    <w:uiPriority w:val="1"/>
    <w:semiHidden/>
    <w:rsid w:val="00BB536C"/>
    <w:rPr>
      <w:rFonts w:ascii="Arial" w:hAnsi="Arial" w:cs="Times New Roman"/>
      <w:sz w:val="20"/>
      <w:szCs w:val="20"/>
      <w:lang w:val="en-US" w:bidi="en-US"/>
    </w:rPr>
  </w:style>
  <w:style w:type="table" w:styleId="af4">
    <w:name w:val="Table Grid"/>
    <w:basedOn w:val="a4"/>
    <w:uiPriority w:val="39"/>
    <w:rsid w:val="003F1A61"/>
    <w:pPr>
      <w:spacing w:after="0" w:line="240" w:lineRule="auto"/>
    </w:pPr>
    <w:rPr>
      <w:rFonts w:ascii="Times New Roman" w:hAnsi="Times New Roman" w:cs="Times New Roman"/>
      <w:sz w:val="28"/>
      <w:szCs w:val="28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subject"/>
    <w:basedOn w:val="af2"/>
    <w:next w:val="af2"/>
    <w:link w:val="af6"/>
    <w:uiPriority w:val="99"/>
    <w:semiHidden/>
    <w:unhideWhenUsed/>
    <w:rsid w:val="00E27515"/>
    <w:pPr>
      <w:tabs>
        <w:tab w:val="left" w:pos="1276"/>
        <w:tab w:val="left" w:pos="1701"/>
      </w:tabs>
    </w:pPr>
    <w:rPr>
      <w:rFonts w:asciiTheme="minorHAnsi" w:hAnsiTheme="minorHAnsi" w:cstheme="minorBidi"/>
      <w:bCs/>
      <w:lang w:val="ru-RU" w:bidi="ar-SA"/>
    </w:rPr>
  </w:style>
  <w:style w:type="character" w:customStyle="1" w:styleId="af6">
    <w:name w:val="Тема примечания Знак"/>
    <w:basedOn w:val="af3"/>
    <w:link w:val="af5"/>
    <w:uiPriority w:val="99"/>
    <w:semiHidden/>
    <w:rsid w:val="00E27515"/>
    <w:rPr>
      <w:rFonts w:ascii="Times New Roman" w:hAnsi="Times New Roman" w:cs="Times New Roman"/>
      <w:bCs/>
      <w:sz w:val="20"/>
      <w:szCs w:val="20"/>
      <w:lang w:val="en-US" w:bidi="en-US"/>
    </w:rPr>
  </w:style>
  <w:style w:type="paragraph" w:customStyle="1" w:styleId="a0">
    <w:name w:val="Список маркированный"/>
    <w:uiPriority w:val="1"/>
    <w:qFormat/>
    <w:rsid w:val="00103DF6"/>
    <w:pPr>
      <w:numPr>
        <w:numId w:val="1"/>
      </w:numPr>
      <w:tabs>
        <w:tab w:val="left" w:pos="1049"/>
      </w:tabs>
      <w:spacing w:after="0" w:line="360" w:lineRule="auto"/>
      <w:ind w:left="0" w:firstLine="709"/>
      <w:jc w:val="both"/>
    </w:pPr>
    <w:rPr>
      <w:sz w:val="24"/>
    </w:rPr>
  </w:style>
  <w:style w:type="paragraph" w:customStyle="1" w:styleId="af7">
    <w:name w:val="Заголовок раздела"/>
    <w:next w:val="a2"/>
    <w:uiPriority w:val="3"/>
    <w:qFormat/>
    <w:rsid w:val="00A63779"/>
    <w:pPr>
      <w:keepNext/>
      <w:keepLines/>
      <w:pageBreakBefore/>
      <w:suppressAutoHyphens/>
      <w:spacing w:after="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8">
    <w:name w:val="Структурный элемент (без содержания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9">
    <w:name w:val="Структурный элемент (содержание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a">
    <w:name w:val="Заголовок подраздела"/>
    <w:next w:val="a2"/>
    <w:uiPriority w:val="4"/>
    <w:qFormat/>
    <w:rsid w:val="00A63779"/>
    <w:pPr>
      <w:keepNext/>
      <w:keepLines/>
      <w:suppressAutoHyphens/>
      <w:spacing w:before="120" w:after="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">
    <w:name w:val="Список нумерованный со скобкой"/>
    <w:uiPriority w:val="1"/>
    <w:qFormat/>
    <w:rsid w:val="008B3C96"/>
    <w:pPr>
      <w:numPr>
        <w:numId w:val="5"/>
      </w:numPr>
      <w:spacing w:after="0" w:line="360" w:lineRule="auto"/>
      <w:jc w:val="both"/>
    </w:pPr>
    <w:rPr>
      <w:sz w:val="24"/>
    </w:rPr>
  </w:style>
  <w:style w:type="paragraph" w:styleId="afb">
    <w:name w:val="caption"/>
    <w:aliases w:val="таблицы"/>
    <w:basedOn w:val="a2"/>
    <w:next w:val="a2"/>
    <w:uiPriority w:val="7"/>
    <w:unhideWhenUsed/>
    <w:qFormat/>
    <w:rsid w:val="007550A8"/>
    <w:pPr>
      <w:keepNext/>
      <w:spacing w:before="120" w:after="120" w:line="240" w:lineRule="auto"/>
      <w:ind w:firstLine="0"/>
      <w:jc w:val="left"/>
    </w:pPr>
    <w:rPr>
      <w:szCs w:val="18"/>
    </w:rPr>
  </w:style>
  <w:style w:type="paragraph" w:customStyle="1" w:styleId="afc">
    <w:name w:val="Рисунок"/>
    <w:basedOn w:val="a2"/>
    <w:uiPriority w:val="9"/>
    <w:qFormat/>
    <w:rsid w:val="000327A7"/>
    <w:pPr>
      <w:keepNext/>
      <w:spacing w:before="120" w:after="240" w:line="240" w:lineRule="auto"/>
      <w:ind w:firstLine="0"/>
      <w:jc w:val="center"/>
    </w:pPr>
    <w:rPr>
      <w:noProof/>
    </w:rPr>
  </w:style>
  <w:style w:type="paragraph" w:customStyle="1" w:styleId="afd">
    <w:name w:val="Примечание"/>
    <w:uiPriority w:val="8"/>
    <w:qFormat/>
    <w:rsid w:val="007550A8"/>
    <w:pPr>
      <w:spacing w:before="120" w:line="360" w:lineRule="auto"/>
      <w:ind w:firstLine="709"/>
      <w:contextualSpacing/>
    </w:pPr>
    <w:rPr>
      <w:sz w:val="24"/>
    </w:rPr>
  </w:style>
  <w:style w:type="paragraph" w:customStyle="1" w:styleId="afe">
    <w:name w:val="Подрисуночный текст"/>
    <w:uiPriority w:val="10"/>
    <w:qFormat/>
    <w:rsid w:val="00D717DA"/>
    <w:pPr>
      <w:spacing w:after="120" w:line="240" w:lineRule="auto"/>
      <w:contextualSpacing/>
      <w:jc w:val="center"/>
    </w:pPr>
    <w:rPr>
      <w:noProof/>
      <w:sz w:val="24"/>
    </w:rPr>
  </w:style>
  <w:style w:type="paragraph" w:styleId="11">
    <w:name w:val="toc 1"/>
    <w:basedOn w:val="a2"/>
    <w:next w:val="a2"/>
    <w:autoRedefine/>
    <w:uiPriority w:val="39"/>
    <w:rsid w:val="00B62D72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2"/>
    <w:next w:val="a2"/>
    <w:autoRedefine/>
    <w:uiPriority w:val="39"/>
    <w:rsid w:val="004E0014"/>
    <w:pPr>
      <w:tabs>
        <w:tab w:val="right" w:leader="dot" w:pos="9345"/>
      </w:tabs>
      <w:spacing w:after="100"/>
      <w:ind w:left="238" w:firstLine="0"/>
    </w:pPr>
  </w:style>
  <w:style w:type="paragraph" w:styleId="31">
    <w:name w:val="toc 3"/>
    <w:basedOn w:val="a2"/>
    <w:next w:val="a2"/>
    <w:autoRedefine/>
    <w:uiPriority w:val="39"/>
    <w:rsid w:val="009F14F8"/>
    <w:pPr>
      <w:tabs>
        <w:tab w:val="right" w:leader="dot" w:pos="9345"/>
      </w:tabs>
      <w:spacing w:after="100"/>
      <w:ind w:left="482" w:firstLine="0"/>
    </w:pPr>
  </w:style>
  <w:style w:type="character" w:styleId="aff">
    <w:name w:val="Hyperlink"/>
    <w:basedOn w:val="a3"/>
    <w:uiPriority w:val="99"/>
    <w:rsid w:val="00B65E4B"/>
    <w:rPr>
      <w:color w:val="0563C1" w:themeColor="hyperlink"/>
      <w:u w:val="single"/>
    </w:rPr>
  </w:style>
  <w:style w:type="character" w:styleId="aff0">
    <w:name w:val="Placeholder Text"/>
    <w:basedOn w:val="a3"/>
    <w:uiPriority w:val="99"/>
    <w:semiHidden/>
    <w:rsid w:val="00105013"/>
    <w:rPr>
      <w:color w:val="808080"/>
    </w:rPr>
  </w:style>
  <w:style w:type="paragraph" w:customStyle="1" w:styleId="-1">
    <w:name w:val="Титул - текст"/>
    <w:uiPriority w:val="16"/>
    <w:qFormat/>
    <w:rsid w:val="00D76F6E"/>
    <w:pPr>
      <w:widowControl w:val="0"/>
      <w:autoSpaceDE w:val="0"/>
      <w:autoSpaceDN w:val="0"/>
      <w:adjustRightInd w:val="0"/>
      <w:spacing w:after="0" w:line="240" w:lineRule="auto"/>
      <w:jc w:val="center"/>
    </w:pPr>
    <w:rPr>
      <w:sz w:val="24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794B35"/>
    <w:rPr>
      <w:color w:val="605E5C"/>
      <w:shd w:val="clear" w:color="auto" w:fill="E1DFDD"/>
    </w:rPr>
  </w:style>
  <w:style w:type="character" w:styleId="aff1">
    <w:name w:val="FollowedHyperlink"/>
    <w:basedOn w:val="a3"/>
    <w:uiPriority w:val="99"/>
    <w:semiHidden/>
    <w:unhideWhenUsed/>
    <w:rsid w:val="00794B35"/>
    <w:rPr>
      <w:color w:val="954F72" w:themeColor="followedHyperlink"/>
      <w:u w:val="single"/>
    </w:rPr>
  </w:style>
  <w:style w:type="paragraph" w:styleId="aff2">
    <w:name w:val="Body Text"/>
    <w:basedOn w:val="a2"/>
    <w:link w:val="aff3"/>
    <w:rsid w:val="00D76F6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ff3">
    <w:name w:val="Основной текст Знак"/>
    <w:basedOn w:val="a3"/>
    <w:link w:val="aff2"/>
    <w:rsid w:val="00BB53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4">
    <w:name w:val="Заголовок приложения"/>
    <w:next w:val="a2"/>
    <w:uiPriority w:val="6"/>
    <w:qFormat/>
    <w:rsid w:val="00194715"/>
    <w:pPr>
      <w:spacing w:after="48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f5">
    <w:name w:val="Заголовок раздела приложения"/>
    <w:semiHidden/>
    <w:qFormat/>
    <w:rsid w:val="00802655"/>
    <w:pPr>
      <w:keepNext/>
      <w:keepLines/>
      <w:spacing w:after="0" w:line="360" w:lineRule="auto"/>
      <w:ind w:firstLine="709"/>
    </w:pPr>
    <w:rPr>
      <w:b/>
      <w:sz w:val="24"/>
    </w:rPr>
  </w:style>
  <w:style w:type="paragraph" w:customStyle="1" w:styleId="aff6">
    <w:name w:val="Заголовок подраздела приложения"/>
    <w:basedOn w:val="a2"/>
    <w:semiHidden/>
    <w:qFormat/>
    <w:rsid w:val="00802655"/>
    <w:pPr>
      <w:spacing w:before="120"/>
    </w:pPr>
    <w:rPr>
      <w:b/>
    </w:rPr>
  </w:style>
  <w:style w:type="paragraph" w:customStyle="1" w:styleId="-10">
    <w:name w:val="Титул - шапка 1"/>
    <w:uiPriority w:val="11"/>
    <w:qFormat/>
    <w:rsid w:val="008107CC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8107CC"/>
    <w:pPr>
      <w:spacing w:after="0" w:line="240" w:lineRule="auto"/>
      <w:jc w:val="center"/>
    </w:pPr>
    <w:rPr>
      <w:rFonts w:ascii="Times New Roman" w:eastAsia="Times New Roman" w:hAnsi="Times New Roman" w:cs="Times New Roman"/>
      <w:bCs/>
      <w:spacing w:val="-6"/>
      <w:sz w:val="24"/>
      <w:szCs w:val="24"/>
      <w:lang w:eastAsia="ru-RU"/>
    </w:rPr>
  </w:style>
  <w:style w:type="paragraph" w:customStyle="1" w:styleId="-3">
    <w:name w:val="Титул - название кафедры"/>
    <w:uiPriority w:val="13"/>
    <w:qFormat/>
    <w:rsid w:val="00EB2856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sz w:val="24"/>
    </w:rPr>
  </w:style>
  <w:style w:type="paragraph" w:customStyle="1" w:styleId="-4">
    <w:name w:val="Титул - боковые заголовки"/>
    <w:uiPriority w:val="15"/>
    <w:qFormat/>
    <w:rsid w:val="00EB2856"/>
    <w:pPr>
      <w:widowControl w:val="0"/>
      <w:autoSpaceDE w:val="0"/>
      <w:autoSpaceDN w:val="0"/>
      <w:adjustRightInd w:val="0"/>
      <w:spacing w:before="120" w:after="120" w:line="240" w:lineRule="auto"/>
    </w:pPr>
    <w:rPr>
      <w:sz w:val="24"/>
    </w:rPr>
  </w:style>
  <w:style w:type="paragraph" w:customStyle="1" w:styleId="-5">
    <w:name w:val="Титул - заголовок"/>
    <w:basedOn w:val="a2"/>
    <w:uiPriority w:val="14"/>
    <w:qFormat/>
    <w:rsid w:val="008045F2"/>
    <w:pPr>
      <w:widowControl w:val="0"/>
      <w:autoSpaceDE w:val="0"/>
      <w:autoSpaceDN w:val="0"/>
      <w:adjustRightInd w:val="0"/>
      <w:spacing w:before="720" w:line="240" w:lineRule="auto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">
    <w:name w:val="Титул - дата"/>
    <w:uiPriority w:val="17"/>
    <w:qFormat/>
    <w:rsid w:val="00EB2856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список нумерованный со скобкой"/>
    <w:uiPriority w:val="7"/>
    <w:qFormat/>
    <w:rsid w:val="00086AF4"/>
    <w:pPr>
      <w:numPr>
        <w:numId w:val="2"/>
      </w:numPr>
      <w:tabs>
        <w:tab w:val="left" w:pos="314"/>
      </w:tabs>
      <w:spacing w:after="0" w:line="240" w:lineRule="auto"/>
      <w:ind w:left="314" w:hanging="314"/>
    </w:pPr>
    <w:rPr>
      <w:rFonts w:ascii="Times New Roman" w:hAnsi="Times New Roman" w:cs="Times New Roman"/>
      <w:sz w:val="24"/>
      <w:szCs w:val="28"/>
      <w:lang w:bidi="en-US"/>
    </w:rPr>
  </w:style>
  <w:style w:type="character" w:customStyle="1" w:styleId="aff7">
    <w:name w:val="Курсив"/>
    <w:uiPriority w:val="1"/>
    <w:semiHidden/>
    <w:qFormat/>
    <w:rsid w:val="00502F1A"/>
    <w:rPr>
      <w:i/>
      <w:iCs/>
    </w:rPr>
  </w:style>
  <w:style w:type="paragraph" w:customStyle="1" w:styleId="-7">
    <w:name w:val="Титул - название работы"/>
    <w:qFormat/>
    <w:rsid w:val="008045F2"/>
    <w:pPr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32"/>
      <w:lang w:eastAsia="ru-RU"/>
    </w:rPr>
  </w:style>
  <w:style w:type="paragraph" w:customStyle="1" w:styleId="-8">
    <w:name w:val="Титул - название дисциплины"/>
    <w:qFormat/>
    <w:rsid w:val="008045F2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List Paragraph"/>
    <w:basedOn w:val="a2"/>
    <w:uiPriority w:val="34"/>
    <w:qFormat/>
    <w:rsid w:val="00724A72"/>
    <w:pPr>
      <w:ind w:left="720"/>
      <w:contextualSpacing/>
    </w:pPr>
  </w:style>
  <w:style w:type="paragraph" w:styleId="aff9">
    <w:name w:val="TOC Heading"/>
    <w:basedOn w:val="1"/>
    <w:next w:val="a2"/>
    <w:uiPriority w:val="39"/>
    <w:unhideWhenUsed/>
    <w:qFormat/>
    <w:rsid w:val="00752323"/>
    <w:pPr>
      <w:pageBreakBefore w:val="0"/>
      <w:spacing w:before="480" w:after="0" w:line="276" w:lineRule="auto"/>
      <w:jc w:val="left"/>
      <w:outlineLvl w:val="9"/>
    </w:pPr>
    <w:rPr>
      <w:caps w:val="0"/>
      <w:color w:val="2F5496" w:themeColor="accent1" w:themeShade="BF"/>
      <w:sz w:val="28"/>
      <w:szCs w:val="28"/>
      <w:shd w:val="clear" w:color="auto" w:fill="auto"/>
      <w:lang w:eastAsia="ru-RU"/>
    </w:rPr>
  </w:style>
  <w:style w:type="paragraph" w:customStyle="1" w:styleId="affa">
    <w:name w:val="Базовый"/>
    <w:rsid w:val="00FF37B9"/>
    <w:pPr>
      <w:tabs>
        <w:tab w:val="left" w:pos="708"/>
      </w:tabs>
      <w:suppressAutoHyphens/>
      <w:spacing w:after="200" w:line="276" w:lineRule="auto"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customStyle="1" w:styleId="jsgrdq">
    <w:name w:val="jsgrdq"/>
    <w:basedOn w:val="a3"/>
    <w:rsid w:val="00FF37B9"/>
  </w:style>
  <w:style w:type="paragraph" w:styleId="affb">
    <w:name w:val="Normal (Web)"/>
    <w:basedOn w:val="a2"/>
    <w:uiPriority w:val="99"/>
    <w:semiHidden/>
    <w:unhideWhenUsed/>
    <w:rsid w:val="002B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fc">
    <w:name w:val="Содержимое таблицы"/>
    <w:basedOn w:val="a2"/>
    <w:qFormat/>
    <w:rsid w:val="002B64CF"/>
    <w:pPr>
      <w:widowControl w:val="0"/>
      <w:suppressLineNumbers/>
      <w:suppressAutoHyphens/>
      <w:spacing w:line="240" w:lineRule="auto"/>
      <w:ind w:firstLine="0"/>
      <w:jc w:val="left"/>
    </w:pPr>
    <w:rPr>
      <w:rFonts w:ascii="Liberation Serif" w:eastAsia="NSimSun" w:hAnsi="Liberation Serif" w:cs="Lucida Sans"/>
      <w:kern w:val="2"/>
      <w:szCs w:val="24"/>
      <w:lang w:eastAsia="zh-CN" w:bidi="hi-IN"/>
    </w:rPr>
  </w:style>
  <w:style w:type="character" w:styleId="affd">
    <w:name w:val="Strong"/>
    <w:basedOn w:val="a3"/>
    <w:uiPriority w:val="22"/>
    <w:qFormat/>
    <w:rsid w:val="007F4800"/>
    <w:rPr>
      <w:b/>
      <w:bCs/>
    </w:rPr>
  </w:style>
  <w:style w:type="character" w:customStyle="1" w:styleId="mord">
    <w:name w:val="mord"/>
    <w:basedOn w:val="a3"/>
    <w:rsid w:val="001B0F8D"/>
  </w:style>
  <w:style w:type="character" w:customStyle="1" w:styleId="vlist-s">
    <w:name w:val="vlist-s"/>
    <w:basedOn w:val="a3"/>
    <w:rsid w:val="001B0F8D"/>
  </w:style>
  <w:style w:type="character" w:customStyle="1" w:styleId="mrel">
    <w:name w:val="mrel"/>
    <w:basedOn w:val="a3"/>
    <w:rsid w:val="001B0F8D"/>
  </w:style>
  <w:style w:type="character" w:customStyle="1" w:styleId="fontstyle01">
    <w:name w:val="fontstyle01"/>
    <w:basedOn w:val="a3"/>
    <w:rsid w:val="001B0F8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3">
    <w:name w:val="Сетка таблицы1"/>
    <w:basedOn w:val="a4"/>
    <w:next w:val="af4"/>
    <w:uiPriority w:val="39"/>
    <w:rsid w:val="00CF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Unresolved Mention"/>
    <w:basedOn w:val="a3"/>
    <w:uiPriority w:val="99"/>
    <w:semiHidden/>
    <w:unhideWhenUsed/>
    <w:rsid w:val="00457B6C"/>
    <w:rPr>
      <w:color w:val="605E5C"/>
      <w:shd w:val="clear" w:color="auto" w:fill="E1DFDD"/>
    </w:rPr>
  </w:style>
  <w:style w:type="paragraph" w:customStyle="1" w:styleId="msonormal0">
    <w:name w:val="msonormal"/>
    <w:basedOn w:val="a2"/>
    <w:rsid w:val="00032D7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8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2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75;&#1088;&#1091;&#1079;&#1082;&#1080;\&#1064;&#1040;&#1041;&#1051;&#1054;&#1053;-1.dotx" TargetMode="Externa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УАП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91D1-966F-4597-B48F-8B1BABF3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ШАБЛОН-1.dotx</Template>
  <TotalTime>11</TotalTime>
  <Pages>31</Pages>
  <Words>4258</Words>
  <Characters>24273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Игорь Махин</cp:lastModifiedBy>
  <cp:revision>2</cp:revision>
  <cp:lastPrinted>2025-05-06T11:43:00Z</cp:lastPrinted>
  <dcterms:created xsi:type="dcterms:W3CDTF">2025-06-23T03:59:00Z</dcterms:created>
  <dcterms:modified xsi:type="dcterms:W3CDTF">2025-06-23T03:59:00Z</dcterms:modified>
</cp:coreProperties>
</file>